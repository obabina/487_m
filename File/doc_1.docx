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D453" w14:textId="67E05EE3" w:rsidR="00835226" w:rsidRPr="00167802" w:rsidRDefault="00BB5BBF" w:rsidP="007D6868">
      <w:pPr>
        <w:pStyle w:val="1"/>
      </w:pPr>
      <w:r>
        <w:tab/>
      </w:r>
      <w:r w:rsidR="00E07BDA">
        <w:t xml:space="preserve">Компания 487.inc </w:t>
      </w:r>
      <w:r>
        <w:tab/>
      </w:r>
    </w:p>
    <w:p w14:paraId="1CE68F02" w14:textId="5F2020F6" w:rsidR="00CE0107" w:rsidRDefault="00E07BDA" w:rsidP="00E07BDA">
      <w:pPr>
        <w:pStyle w:val="2"/>
        <w:tabs>
          <w:tab w:val="center" w:pos="4513"/>
          <w:tab w:val="right" w:pos="9027"/>
        </w:tabs>
      </w:pPr>
      <w:r>
        <w:t>Команда</w:t>
      </w:r>
      <w:r>
        <w:t xml:space="preserve"> профессионалов в IT-сфере, надежный партнер и</w:t>
      </w:r>
      <w:r>
        <w:t xml:space="preserve"> </w:t>
      </w:r>
      <w:r>
        <w:t>ответственный исполнитель принятых обязательств.</w:t>
      </w:r>
      <w:r>
        <w:rPr>
          <w:rStyle w:val="aff9"/>
          <w:rFonts w:asciiTheme="minorHAnsi" w:eastAsiaTheme="minorEastAsia" w:hAnsiTheme="minorHAnsi" w:cstheme="minorBidi"/>
          <w:b w:val="0"/>
          <w:color w:val="auto"/>
        </w:rPr>
        <w:t xml:space="preserve"> </w:t>
      </w:r>
    </w:p>
    <w:p w14:paraId="14322C5A" w14:textId="54090615" w:rsidR="00E56B04" w:rsidRDefault="00BB5BBF" w:rsidP="00CE0107">
      <w:r>
        <w:t xml:space="preserve"> </w:t>
      </w:r>
    </w:p>
    <w:p w14:paraId="68A47EAA" w14:textId="527F0AFD" w:rsidR="00E56B04" w:rsidRDefault="00C73449" w:rsidP="00C73449">
      <w:r>
        <w:t xml:space="preserve">Наша команда профессионально разрабатывает как простые, так и корпоративные решения на платформах </w:t>
      </w:r>
      <w:proofErr w:type="spellStart"/>
      <w:r>
        <w:t>ReactNative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Высокий уровень специалистов за счет обучения и непрерывной работы в сфере IT, а также оптимизация собственных бизнес-процессов – это 487.inc.</w:t>
      </w:r>
    </w:p>
    <w:p w14:paraId="53D04641" w14:textId="0048E0D9" w:rsidR="00C73449" w:rsidRDefault="00C73449" w:rsidP="00C73449">
      <w:r>
        <w:t>Созданное мобильное приложение</w:t>
      </w:r>
      <w:r>
        <w:t xml:space="preserve"> для платформ </w:t>
      </w:r>
      <w:proofErr w:type="spellStart"/>
      <w:r>
        <w:t>ReactNative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поможет решить</w:t>
      </w:r>
      <w:r>
        <w:t xml:space="preserve"> </w:t>
      </w:r>
      <w:r>
        <w:t>следующие проблемы:</w:t>
      </w:r>
    </w:p>
    <w:p w14:paraId="78240B25" w14:textId="77777777" w:rsidR="00C73449" w:rsidRDefault="00C73449" w:rsidP="00C73449">
      <w:pPr>
        <w:ind w:firstLine="720"/>
      </w:pPr>
      <w:r>
        <w:t>1.</w:t>
      </w:r>
      <w:r>
        <w:tab/>
        <w:t>Отображение расписания на день для своей группы.</w:t>
      </w:r>
    </w:p>
    <w:p w14:paraId="19CC7AFD" w14:textId="77777777" w:rsidR="00C73449" w:rsidRDefault="00C73449" w:rsidP="00C73449">
      <w:pPr>
        <w:ind w:firstLine="720"/>
      </w:pPr>
      <w:r>
        <w:t>2.</w:t>
      </w:r>
      <w:r>
        <w:tab/>
        <w:t>Отображение ранее сохраненного расписания при отсутствии Интернет-соединения.</w:t>
      </w:r>
    </w:p>
    <w:p w14:paraId="5496E8CB" w14:textId="77777777" w:rsidR="00C73449" w:rsidRDefault="00C73449" w:rsidP="00C73449">
      <w:pPr>
        <w:ind w:firstLine="720"/>
      </w:pPr>
      <w:r>
        <w:t>3.</w:t>
      </w:r>
      <w:r>
        <w:tab/>
        <w:t>Сохранение выбранной учебной группы.</w:t>
      </w:r>
    </w:p>
    <w:p w14:paraId="3C6D8605" w14:textId="77777777" w:rsidR="00C73449" w:rsidRDefault="00C73449" w:rsidP="00C73449">
      <w:pPr>
        <w:ind w:firstLine="720"/>
      </w:pPr>
      <w:r>
        <w:t>4.</w:t>
      </w:r>
      <w:r>
        <w:tab/>
        <w:t>Отображение расписания преподавателя.</w:t>
      </w:r>
    </w:p>
    <w:p w14:paraId="256953F0" w14:textId="50BB323A" w:rsidR="00C73449" w:rsidRDefault="00C73449" w:rsidP="00C73449">
      <w:pPr>
        <w:ind w:firstLine="720"/>
      </w:pPr>
      <w:r>
        <w:t>5.</w:t>
      </w:r>
      <w:r>
        <w:tab/>
        <w:t>Отображение расписания пар в аудитории.</w:t>
      </w:r>
    </w:p>
    <w:p w14:paraId="06E69623" w14:textId="777DDE60" w:rsidR="00C73449" w:rsidRPr="005D0307" w:rsidRDefault="00C73449" w:rsidP="00C73449">
      <w:r>
        <w:t>При приобретении программного продукта сейчас предусмотрена скидка 5%.</w:t>
      </w:r>
    </w:p>
    <w:p w14:paraId="75E23F3A" w14:textId="79192EEB" w:rsidR="000D77E8" w:rsidRDefault="000D77E8" w:rsidP="00F861C4">
      <w:pPr>
        <w:pStyle w:val="a"/>
        <w:numPr>
          <w:ilvl w:val="0"/>
          <w:numId w:val="0"/>
        </w:numPr>
        <w:tabs>
          <w:tab w:val="left" w:pos="5625"/>
        </w:tabs>
        <w:ind w:left="432"/>
      </w:pPr>
    </w:p>
    <w:tbl>
      <w:tblPr>
        <w:tblStyle w:val="ProposalTab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7161"/>
      </w:tblGrid>
      <w:tr w:rsidR="00F861C4" w14:paraId="09F65A48" w14:textId="77777777" w:rsidTr="00F8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8" w:type="dxa"/>
            <w:shd w:val="clear" w:color="auto" w:fill="auto"/>
            <w:vAlign w:val="center"/>
          </w:tcPr>
          <w:p w14:paraId="03A07CAD" w14:textId="2C7069D6" w:rsidR="00F861C4" w:rsidRDefault="00F861C4" w:rsidP="00F861C4">
            <w:pPr>
              <w:pStyle w:val="a"/>
              <w:numPr>
                <w:ilvl w:val="0"/>
                <w:numId w:val="0"/>
              </w:numPr>
              <w:tabs>
                <w:tab w:val="left" w:pos="5625"/>
              </w:tabs>
            </w:pPr>
          </w:p>
        </w:tc>
        <w:sdt>
          <w:sdtPr>
            <w:alias w:val="Скан отзыва"/>
            <w:tag w:val="Скан отзыва"/>
            <w:id w:val="682791844"/>
            <w:temporary/>
            <w:picture/>
          </w:sdtPr>
          <w:sdtEndPr/>
          <w:sdtContent>
            <w:tc>
              <w:tcPr>
                <w:tcW w:w="4509" w:type="dxa"/>
                <w:shd w:val="clear" w:color="auto" w:fill="auto"/>
                <w:vAlign w:val="center"/>
              </w:tcPr>
              <w:p w14:paraId="3EDB9BD7" w14:textId="227EA9BC" w:rsidR="00F861C4" w:rsidRDefault="00F861C4" w:rsidP="00355F2B">
                <w:pPr>
                  <w:pStyle w:val="a"/>
                  <w:numPr>
                    <w:ilvl w:val="0"/>
                    <w:numId w:val="0"/>
                  </w:numPr>
                  <w:tabs>
                    <w:tab w:val="left" w:pos="5625"/>
                  </w:tabs>
                  <w:jc w:val="left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 wp14:anchorId="5DCEDF3E" wp14:editId="3F338F8F">
                      <wp:extent cx="4364665" cy="2909777"/>
                      <wp:effectExtent l="0" t="0" r="0" b="5080"/>
                      <wp:docPr id="13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388305" cy="29255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4AF22118" w14:textId="77777777" w:rsidR="0054111A" w:rsidRPr="00282F44" w:rsidRDefault="0054111A" w:rsidP="00F861C4">
      <w:pPr>
        <w:pStyle w:val="a"/>
        <w:numPr>
          <w:ilvl w:val="0"/>
          <w:numId w:val="0"/>
        </w:numPr>
        <w:tabs>
          <w:tab w:val="left" w:pos="7125"/>
        </w:tabs>
      </w:pPr>
    </w:p>
    <w:p w14:paraId="45EC849D" w14:textId="3A121A1B" w:rsidR="009F5C46" w:rsidRDefault="00CE0107" w:rsidP="00CE0107">
      <w:pPr>
        <w:pStyle w:val="2"/>
        <w:tabs>
          <w:tab w:val="center" w:pos="4513"/>
          <w:tab w:val="left" w:pos="7662"/>
        </w:tabs>
        <w:jc w:val="left"/>
      </w:pPr>
      <w:r>
        <w:lastRenderedPageBreak/>
        <w:tab/>
      </w:r>
      <w:sdt>
        <w:sdtPr>
          <w:alias w:val="Конкурентные преимущества продукта"/>
          <w:tag w:val="Конкурентные преимущества продукта"/>
          <w:id w:val="790103287"/>
          <w:placeholder>
            <w:docPart w:val="35332154A8274888B33A023E02070DC9"/>
          </w:placeholder>
          <w:temporary/>
          <w:showingPlcHdr/>
        </w:sdtPr>
        <w:sdtEndPr/>
        <w:sdtContent>
          <w:r w:rsidR="00A57BFA">
            <w:t>Используя наш продукт Вы:</w:t>
          </w:r>
        </w:sdtContent>
      </w:sdt>
      <w:r>
        <w:tab/>
      </w:r>
    </w:p>
    <w:p w14:paraId="66C1B97A" w14:textId="00D15E55" w:rsid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ascii="Helvetica" w:eastAsia="Times New Roman" w:hAnsi="Helvetica"/>
          <w:color w:val="444444"/>
          <w:sz w:val="23"/>
          <w:szCs w:val="23"/>
          <w:lang w:eastAsia="ru-RU"/>
        </w:rPr>
        <w:t xml:space="preserve">После 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пробного запуска </w:t>
      </w:r>
      <w:r w:rsidRPr="00036DF2">
        <w:rPr>
          <w:rFonts w:ascii="Helvetica" w:eastAsia="Times New Roman" w:hAnsi="Helvetica"/>
          <w:color w:val="444444"/>
          <w:sz w:val="23"/>
          <w:szCs w:val="23"/>
          <w:lang w:eastAsia="ru-RU"/>
        </w:rPr>
        <w:t xml:space="preserve"> приложения мы получили положительные оценки, а также множество пожеланий и просьб о расширении функционала от пользователей. Отзывы помогли нам обозначить вектор будущих работ, в результате которых должен повыситься уровень комфорта обитателей нашего университета.</w:t>
      </w:r>
    </w:p>
    <w:p w14:paraId="1775C45E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Собрав обратную связь от пользователей прототипа, мы выделили функции, которые они хотели бы видеть в мобильном приложении в первую очередь. Таким образом, мы составили перечень функциональных возможностей приложения, которые необходимо добавить:</w:t>
      </w:r>
    </w:p>
    <w:p w14:paraId="1BFB19A6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1.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Отображение расписания в виде сводной таблицы на неделю/месяц.</w:t>
      </w:r>
    </w:p>
    <w:p w14:paraId="0B13C46F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2.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Отображение нескольких расписаний в одной таблице (нескольких групп, расписания работы и обучения аспиранта и т.д.).</w:t>
      </w:r>
    </w:p>
    <w:p w14:paraId="1063829C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1.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 xml:space="preserve">Отображение текущего расписания на 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виджетах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 (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виджет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 - небольшое вспомогательное приложение на главном экране мобильного устройства).</w:t>
      </w:r>
    </w:p>
    <w:p w14:paraId="54965B8F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2.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Экспорт расписания в популярные облачные сервисы (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Google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Calendar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, 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Calendar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 xml:space="preserve"> </w:t>
      </w:r>
      <w:proofErr w:type="spellStart"/>
      <w:r w:rsidRPr="00036DF2">
        <w:rPr>
          <w:rFonts w:eastAsia="Times New Roman"/>
          <w:color w:val="444444"/>
          <w:sz w:val="23"/>
          <w:szCs w:val="23"/>
          <w:lang w:eastAsia="ru-RU"/>
        </w:rPr>
        <w:t>iCloud</w:t>
      </w:r>
      <w:proofErr w:type="spellEnd"/>
      <w:r w:rsidRPr="00036DF2">
        <w:rPr>
          <w:rFonts w:eastAsia="Times New Roman"/>
          <w:color w:val="444444"/>
          <w:sz w:val="23"/>
          <w:szCs w:val="23"/>
          <w:lang w:eastAsia="ru-RU"/>
        </w:rPr>
        <w:t>) и календари мобильного устройства.</w:t>
      </w:r>
    </w:p>
    <w:p w14:paraId="27436254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3.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Отображение карты кампуса с перечнем корпусов и маршрутом выбранного дня. Данный функционал особенно актуален для студентов первого курса, плохо ориентирующихся в городе.</w:t>
      </w:r>
    </w:p>
    <w:p w14:paraId="5F200123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4.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Получение автоматических уведомлений об изменениях в расписании (группы студента, занятий преподавателя).</w:t>
      </w:r>
    </w:p>
    <w:p w14:paraId="69D886A3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5.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Получение напоминаний о начале занятия.</w:t>
      </w:r>
    </w:p>
    <w:p w14:paraId="32B1FCC6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6.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Получение уведомлений с особо важными новостями Университета.</w:t>
      </w:r>
    </w:p>
    <w:p w14:paraId="713AFE6F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lastRenderedPageBreak/>
        <w:t>7.</w:t>
      </w:r>
      <w:r w:rsidRPr="00036DF2">
        <w:rPr>
          <w:rFonts w:eastAsia="Times New Roman"/>
          <w:color w:val="444444"/>
          <w:sz w:val="23"/>
          <w:szCs w:val="23"/>
          <w:lang w:eastAsia="ru-RU"/>
        </w:rPr>
        <w:tab/>
        <w:t>Добавление и отображение комментариев к занятию: запись домашнего задания, информации о переносе или отмене занятия, отзывы, предложения и пожелания для преподавателей.</w:t>
      </w:r>
    </w:p>
    <w:p w14:paraId="7F3FE59A" w14:textId="77777777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В целях повышения доступности информации для пользователей с нарушениями зрения в приложение будет добавлена поддержка голосового сопровождения интерфейса (чтения текстовой информации на экране голосовым помощником).</w:t>
      </w:r>
    </w:p>
    <w:p w14:paraId="53BED088" w14:textId="515839C2" w:rsid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 w:rsidRPr="00036DF2">
        <w:rPr>
          <w:rFonts w:eastAsia="Times New Roman"/>
          <w:color w:val="444444"/>
          <w:sz w:val="23"/>
          <w:szCs w:val="23"/>
          <w:lang w:eastAsia="ru-RU"/>
        </w:rPr>
        <w:t>Для иностранных студентов будет добавлена поддержка английского языка.</w:t>
      </w:r>
    </w:p>
    <w:p w14:paraId="36F5A89A" w14:textId="671C8594" w:rsidR="00036DF2" w:rsidRPr="00036DF2" w:rsidRDefault="00036DF2" w:rsidP="00036DF2">
      <w:pPr>
        <w:shd w:val="clear" w:color="auto" w:fill="FFFFFF"/>
        <w:spacing w:before="100" w:beforeAutospacing="1" w:after="100" w:afterAutospacing="1"/>
        <w:rPr>
          <w:rFonts w:eastAsia="Times New Roman"/>
          <w:color w:val="444444"/>
          <w:sz w:val="23"/>
          <w:szCs w:val="23"/>
          <w:lang w:eastAsia="ru-RU"/>
        </w:rPr>
      </w:pPr>
      <w:r>
        <w:rPr>
          <w:rFonts w:eastAsia="Times New Roman"/>
          <w:color w:val="444444"/>
          <w:sz w:val="23"/>
          <w:szCs w:val="23"/>
          <w:lang w:eastAsia="ru-RU"/>
        </w:rPr>
        <w:t xml:space="preserve">Стоимость проекта с учетом амортизационных расходов составит 320 000 рублей </w:t>
      </w:r>
    </w:p>
    <w:p w14:paraId="7AEF8421" w14:textId="2F73C2D2" w:rsidR="007E71B6" w:rsidRDefault="00CE0107" w:rsidP="00CE0107">
      <w:pPr>
        <w:pStyle w:val="2"/>
        <w:tabs>
          <w:tab w:val="center" w:pos="4513"/>
          <w:tab w:val="left" w:pos="7838"/>
        </w:tabs>
        <w:jc w:val="left"/>
      </w:pPr>
      <w:r>
        <w:tab/>
      </w:r>
      <w:r w:rsidR="000D77E8">
        <w:t xml:space="preserve"> </w:t>
      </w:r>
      <w:sdt>
        <w:sdtPr>
          <w:alias w:val="Конкурентные преимущества компании"/>
          <w:tag w:val="Конкурентные преимущества компании"/>
          <w:id w:val="1468391398"/>
          <w:placeholder>
            <w:docPart w:val="21E2118732E940ED845B4B75DBC1EF88"/>
          </w:placeholder>
          <w:temporary/>
          <w:showingPlcHdr/>
        </w:sdtPr>
        <w:sdtEndPr/>
        <w:sdtContent>
          <w:r w:rsidR="00A57BFA">
            <w:t>Работая с нами, Вы:</w:t>
          </w:r>
        </w:sdtContent>
      </w:sdt>
      <w:r>
        <w:tab/>
      </w:r>
    </w:p>
    <w:p w14:paraId="51ACD93A" w14:textId="1D9A25DF" w:rsidR="000D77E8" w:rsidRDefault="00FC2763" w:rsidP="000D77E8">
      <w:pPr>
        <w:pStyle w:val="a"/>
      </w:pPr>
      <w:r>
        <w:t>П</w:t>
      </w:r>
      <w:r w:rsidR="00036DF2">
        <w:t>олучите</w:t>
      </w:r>
      <w:r>
        <w:t xml:space="preserve"> </w:t>
      </w:r>
      <w:r w:rsidR="00036DF2">
        <w:t xml:space="preserve"> качественный </w:t>
      </w:r>
      <w:r>
        <w:t xml:space="preserve">программный </w:t>
      </w:r>
      <w:r w:rsidR="00036DF2">
        <w:t>продукт</w:t>
      </w:r>
    </w:p>
    <w:p w14:paraId="6F166DFE" w14:textId="26DF599F" w:rsidR="000D77E8" w:rsidRDefault="00036DF2" w:rsidP="000D77E8">
      <w:pPr>
        <w:pStyle w:val="a"/>
      </w:pPr>
      <w:r>
        <w:t xml:space="preserve"> </w:t>
      </w:r>
      <w:r w:rsidR="00FC2763">
        <w:t>Д</w:t>
      </w:r>
      <w:r>
        <w:t>остаточно</w:t>
      </w:r>
      <w:r w:rsidR="00FC2763">
        <w:t xml:space="preserve"> </w:t>
      </w:r>
      <w:r>
        <w:t xml:space="preserve"> прост</w:t>
      </w:r>
      <w:r w:rsidR="00FC2763">
        <w:t>о будет управлять</w:t>
      </w:r>
      <w:r>
        <w:t xml:space="preserve"> администрировани</w:t>
      </w:r>
      <w:r w:rsidR="00FC2763">
        <w:t>ем</w:t>
      </w:r>
    </w:p>
    <w:p w14:paraId="4A86A701" w14:textId="5D0A1AA3" w:rsidR="000D77E8" w:rsidRDefault="00FC2763" w:rsidP="000D77E8">
      <w:pPr>
        <w:pStyle w:val="a"/>
      </w:pPr>
      <w:r>
        <w:t>Получаете возможность л</w:t>
      </w:r>
      <w:r w:rsidR="00036DF2">
        <w:t>егко</w:t>
      </w:r>
      <w:r>
        <w:t xml:space="preserve">го </w:t>
      </w:r>
      <w:r w:rsidR="00036DF2">
        <w:t xml:space="preserve"> </w:t>
      </w:r>
      <w:r>
        <w:t>доступа</w:t>
      </w:r>
      <w:r w:rsidR="00036DF2">
        <w:t xml:space="preserve"> при подключении к сети интернет</w:t>
      </w:r>
    </w:p>
    <w:p w14:paraId="2AC1A369" w14:textId="5221873E" w:rsidR="00E56B04" w:rsidRPr="00282F44" w:rsidRDefault="00FC2763" w:rsidP="000D77E8">
      <w:pPr>
        <w:pStyle w:val="a"/>
      </w:pPr>
      <w:r>
        <w:t>Как студент и преподаватель сможете использовать широкий спектр мобильного приложения</w:t>
      </w:r>
    </w:p>
    <w:p w14:paraId="237B81C7" w14:textId="2727F875" w:rsidR="009F5C46" w:rsidRDefault="00CE0107" w:rsidP="00CE0107">
      <w:pPr>
        <w:pStyle w:val="2"/>
        <w:tabs>
          <w:tab w:val="center" w:pos="4513"/>
          <w:tab w:val="right" w:pos="9027"/>
        </w:tabs>
        <w:jc w:val="left"/>
      </w:pPr>
      <w:r>
        <w:tab/>
      </w:r>
      <w:sdt>
        <w:sdtPr>
          <w:alias w:val="Ограниченная по времени акция"/>
          <w:tag w:val="Ограниченная по времени акция"/>
          <w:id w:val="1232433583"/>
          <w:placeholder>
            <w:docPart w:val="321993710FA444EAB962E0511A76FFF2"/>
          </w:placeholder>
          <w:temporary/>
          <w:showingPlcHdr/>
        </w:sdtPr>
        <w:sdtEndPr/>
        <w:sdtContent>
          <w:r w:rsidR="00996509">
            <w:t>Специальное предложение!</w:t>
          </w:r>
        </w:sdtContent>
      </w:sdt>
      <w:r>
        <w:tab/>
      </w:r>
    </w:p>
    <w:p w14:paraId="542E75E0" w14:textId="3805FA16" w:rsidR="00866066" w:rsidRPr="00866066" w:rsidRDefault="00FC2763" w:rsidP="00866066">
      <w:r>
        <w:t>До 20 июля 2020 года вы сможете воспользоваться нашей скидкой</w:t>
      </w:r>
    </w:p>
    <w:p w14:paraId="156CF043" w14:textId="77777777" w:rsidR="00866066" w:rsidRDefault="00866066" w:rsidP="005D0307"/>
    <w:p w14:paraId="0F4A04AC" w14:textId="77777777" w:rsidR="00866066" w:rsidRDefault="00866066" w:rsidP="005D0307"/>
    <w:p w14:paraId="5146BB9F" w14:textId="2439B74B" w:rsidR="006550D0" w:rsidRPr="00F861C4" w:rsidRDefault="00E56B04" w:rsidP="00866066">
      <w:pPr>
        <w:jc w:val="center"/>
        <w:rPr>
          <w:b/>
          <w:sz w:val="28"/>
          <w:szCs w:val="28"/>
        </w:rPr>
      </w:pPr>
      <w:r w:rsidRPr="00F861C4">
        <w:rPr>
          <w:b/>
          <w:sz w:val="28"/>
          <w:szCs w:val="28"/>
        </w:rPr>
        <w:t>Свяжитесь с н</w:t>
      </w:r>
      <w:r w:rsidR="006550D0" w:rsidRPr="00F861C4">
        <w:rPr>
          <w:b/>
          <w:sz w:val="28"/>
          <w:szCs w:val="28"/>
        </w:rPr>
        <w:t xml:space="preserve">ашим </w:t>
      </w:r>
      <w:r w:rsidR="00FC2763">
        <w:rPr>
          <w:b/>
          <w:sz w:val="28"/>
          <w:szCs w:val="28"/>
        </w:rPr>
        <w:t xml:space="preserve">руководителем проекта Ивановой Викторией </w:t>
      </w:r>
      <w:r w:rsidR="006550D0" w:rsidRPr="00F861C4">
        <w:rPr>
          <w:b/>
          <w:sz w:val="28"/>
          <w:szCs w:val="28"/>
        </w:rPr>
        <w:t xml:space="preserve"> для</w:t>
      </w:r>
      <w:r w:rsidR="00FC2763">
        <w:rPr>
          <w:b/>
          <w:sz w:val="28"/>
          <w:szCs w:val="28"/>
        </w:rPr>
        <w:t xml:space="preserve"> </w:t>
      </w:r>
      <w:bookmarkStart w:id="0" w:name="_GoBack"/>
      <w:bookmarkEnd w:id="0"/>
      <w:r w:rsidRPr="00F861C4">
        <w:rPr>
          <w:b/>
          <w:sz w:val="28"/>
          <w:szCs w:val="28"/>
        </w:rPr>
        <w:t>п</w:t>
      </w:r>
      <w:r w:rsidR="009B46F9" w:rsidRPr="00F861C4">
        <w:rPr>
          <w:b/>
          <w:sz w:val="28"/>
          <w:szCs w:val="28"/>
        </w:rPr>
        <w:t>олучения</w:t>
      </w:r>
      <w:r w:rsidR="006550D0" w:rsidRPr="00F861C4">
        <w:rPr>
          <w:b/>
          <w:sz w:val="28"/>
          <w:szCs w:val="28"/>
        </w:rPr>
        <w:t xml:space="preserve"> дополнительной информации!</w:t>
      </w:r>
      <w:r w:rsidR="006B6D78">
        <w:rPr>
          <w:b/>
          <w:sz w:val="28"/>
          <w:szCs w:val="28"/>
        </w:rPr>
        <w:t xml:space="preserve"> </w:t>
      </w:r>
    </w:p>
    <w:p w14:paraId="2198B687" w14:textId="7E7AFC79" w:rsidR="006550D0" w:rsidRPr="00F861C4" w:rsidRDefault="006550D0" w:rsidP="00866066">
      <w:pPr>
        <w:jc w:val="center"/>
        <w:rPr>
          <w:sz w:val="28"/>
          <w:szCs w:val="28"/>
        </w:rPr>
      </w:pPr>
      <w:r w:rsidRPr="00F861C4">
        <w:rPr>
          <w:sz w:val="28"/>
          <w:szCs w:val="28"/>
        </w:rPr>
        <w:t xml:space="preserve">Наши контакты: </w:t>
      </w:r>
      <w:sdt>
        <w:sdtPr>
          <w:rPr>
            <w:sz w:val="28"/>
            <w:szCs w:val="28"/>
          </w:rPr>
          <w:alias w:val="Номер телефона"/>
          <w:tag w:val="Номер телефона"/>
          <w:id w:val="-1155064311"/>
          <w:placeholder>
            <w:docPart w:val="C44D885A25BC4E2C864D0EC24C355CD0"/>
          </w:placeholder>
          <w:temporary/>
          <w:showingPlcHdr/>
        </w:sdtPr>
        <w:sdtEndPr/>
        <w:sdtContent>
          <w:r w:rsidR="000D77E8" w:rsidRPr="00F861C4">
            <w:rPr>
              <w:sz w:val="28"/>
              <w:szCs w:val="28"/>
            </w:rPr>
            <w:t>8-888-888-88-88</w:t>
          </w:r>
        </w:sdtContent>
      </w:sdt>
    </w:p>
    <w:sdt>
      <w:sdtPr>
        <w:rPr>
          <w:sz w:val="28"/>
          <w:szCs w:val="28"/>
        </w:rPr>
        <w:alias w:val="Сайт компании"/>
        <w:tag w:val="Сайт компании"/>
        <w:id w:val="1669603207"/>
        <w:placeholder>
          <w:docPart w:val="0C7EC1F23D4C475D82187C700643D105"/>
        </w:placeholder>
        <w:temporary/>
        <w:showingPlcHdr/>
      </w:sdtPr>
      <w:sdtEndPr/>
      <w:sdtContent>
        <w:p w14:paraId="7A9F24DE" w14:textId="610A539C" w:rsidR="000D77E8" w:rsidRPr="00F861C4" w:rsidRDefault="00564C8F" w:rsidP="000D77E8">
          <w:pPr>
            <w:jc w:val="center"/>
            <w:rPr>
              <w:sz w:val="28"/>
              <w:szCs w:val="28"/>
            </w:rPr>
          </w:pPr>
          <w:hyperlink r:id="rId12" w:history="1">
            <w:r w:rsidR="000D77E8" w:rsidRPr="00F861C4">
              <w:rPr>
                <w:rStyle w:val="aff4"/>
                <w:sz w:val="28"/>
                <w:szCs w:val="28"/>
              </w:rPr>
              <w:t>www.wwww.ru</w:t>
            </w:r>
          </w:hyperlink>
        </w:p>
      </w:sdtContent>
    </w:sdt>
    <w:sdt>
      <w:sdtPr>
        <w:rPr>
          <w:sz w:val="28"/>
          <w:szCs w:val="28"/>
        </w:rPr>
        <w:alias w:val="Адрес электронной почты"/>
        <w:tag w:val="Адрес электронной почты"/>
        <w:id w:val="-981847964"/>
        <w:placeholder>
          <w:docPart w:val="EDFE0634A4E54F42AF0B39978998B043"/>
        </w:placeholder>
        <w:temporary/>
        <w:showingPlcHdr/>
      </w:sdtPr>
      <w:sdtEndPr/>
      <w:sdtContent>
        <w:p w14:paraId="465651F5" w14:textId="77777777" w:rsidR="006550D0" w:rsidRPr="00F861C4" w:rsidRDefault="000D77E8" w:rsidP="000D77E8">
          <w:pPr>
            <w:jc w:val="center"/>
            <w:rPr>
              <w:sz w:val="28"/>
              <w:szCs w:val="28"/>
            </w:rPr>
          </w:pPr>
          <w:r w:rsidRPr="00F861C4">
            <w:rPr>
              <w:sz w:val="28"/>
              <w:szCs w:val="28"/>
            </w:rPr>
            <w:t>info@wwww.ru</w:t>
          </w:r>
        </w:p>
      </w:sdtContent>
    </w:sdt>
    <w:sectPr w:rsidR="006550D0" w:rsidRPr="00F861C4" w:rsidSect="00C9717C">
      <w:headerReference w:type="default" r:id="rId13"/>
      <w:footerReference w:type="default" r:id="rId14"/>
      <w:pgSz w:w="11907" w:h="16839" w:code="9"/>
      <w:pgMar w:top="1440" w:right="1440" w:bottom="1440" w:left="1440" w:header="720" w:footer="86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7766E" w15:done="0"/>
  <w15:commentEx w15:paraId="5CD81EF1" w15:done="0"/>
  <w15:commentEx w15:paraId="793B42F8" w15:done="0"/>
  <w15:commentEx w15:paraId="7B37993C" w15:done="0"/>
  <w15:commentEx w15:paraId="4AB67455" w15:done="0"/>
  <w15:commentEx w15:paraId="444EB0CE" w15:done="0"/>
  <w15:commentEx w15:paraId="6D218C1C" w15:done="0"/>
  <w15:commentEx w15:paraId="4065B562" w15:done="0"/>
  <w15:commentEx w15:paraId="7A486663" w15:done="0"/>
  <w15:commentEx w15:paraId="5A06D0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499CD" w14:textId="77777777" w:rsidR="00564C8F" w:rsidRDefault="00564C8F" w:rsidP="005D0307">
      <w:r>
        <w:separator/>
      </w:r>
    </w:p>
  </w:endnote>
  <w:endnote w:type="continuationSeparator" w:id="0">
    <w:p w14:paraId="2CEE971C" w14:textId="77777777" w:rsidR="00564C8F" w:rsidRDefault="00564C8F" w:rsidP="005D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C356F" w14:textId="77777777" w:rsidR="009B46F9" w:rsidRDefault="00BF54E5" w:rsidP="00BF54E5">
    <w:pPr>
      <w:pStyle w:val="af"/>
      <w:jc w:val="both"/>
    </w:pPr>
    <w:r>
      <w:rPr>
        <w:lang w:eastAsia="ru-RU"/>
      </w:rPr>
      <w:t xml:space="preserve"> </w:t>
    </w:r>
    <w:r w:rsidR="006550D0">
      <w:rPr>
        <w:lang w:eastAsia="ru-RU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A8B1ADB" wp14:editId="259232FB">
              <wp:simplePos x="0" y="0"/>
              <wp:positionH relativeFrom="margin">
                <wp:align>center</wp:align>
              </wp:positionH>
              <wp:positionV relativeFrom="paragraph">
                <wp:posOffset>-79375</wp:posOffset>
              </wp:positionV>
              <wp:extent cx="7712075" cy="923925"/>
              <wp:effectExtent l="19050" t="19050" r="22225" b="2857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9239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tbl>
                          <w:tblPr>
                            <w:tblStyle w:val="ProposalTable"/>
                            <w:tblW w:w="0" w:type="auto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906"/>
                            <w:gridCol w:w="5906"/>
                          </w:tblGrid>
                          <w:tr w:rsidR="000D77E8" w14:paraId="1DC7A851" w14:textId="77777777" w:rsidTr="00BF54E5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124"/>
                              <w:jc w:val="center"/>
                            </w:trPr>
                            <w:tc>
                              <w:tcPr>
                                <w:tcW w:w="5906" w:type="dxa"/>
                                <w:shd w:val="clear" w:color="auto" w:fill="auto"/>
                                <w:vAlign w:val="center"/>
                              </w:tcPr>
                              <w:p w14:paraId="417DD1BC" w14:textId="5310856F" w:rsidR="000D77E8" w:rsidRPr="00BF54E5" w:rsidRDefault="00355F2B" w:rsidP="00C9717C">
                                <w:pPr>
                                  <w:jc w:val="left"/>
                                  <w:rPr>
                                    <w:b w:val="0"/>
                                  </w:rPr>
                                </w:pPr>
                                <w:r w:rsidRPr="00355F2B">
                                  <w:t>КОМПАНИЯ 487.INC</w:t>
                                </w:r>
                              </w:p>
                            </w:tc>
                            <w:tc>
                              <w:tcPr>
                                <w:tcW w:w="5906" w:type="dxa"/>
                                <w:shd w:val="clear" w:color="auto" w:fill="auto"/>
                                <w:vAlign w:val="center"/>
                              </w:tcPr>
                              <w:p w14:paraId="12E3E92C" w14:textId="0C63DE8B" w:rsidR="00BF54E5" w:rsidRDefault="00564C8F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Номер телефона"/>
                                    <w:tag w:val="Номер телефона"/>
                                    <w:id w:val="71578958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8-888-888-88-88</w:t>
                                    </w:r>
                                  </w:sdtContent>
                                </w:sdt>
                              </w:p>
                              <w:p w14:paraId="4C750896" w14:textId="6870E12B" w:rsidR="00BF54E5" w:rsidRDefault="00564C8F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Сайт компании"/>
                                    <w:tag w:val="Сайт компании"/>
                                    <w:id w:val="-1264073552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hyperlink r:id="rId1" w:history="1">
                                      <w:r w:rsidR="00BF54E5" w:rsidRPr="00C9717C">
                                        <w:rPr>
                                          <w:rStyle w:val="aff4"/>
                                          <w:color w:val="DDF0F2" w:themeColor="accent2" w:themeTint="33"/>
                                          <w:sz w:val="22"/>
                                          <w:szCs w:val="22"/>
                                        </w:rPr>
                                        <w:t>www.wwww.ru</w:t>
                                      </w:r>
                                    </w:hyperlink>
                                  </w:sdtContent>
                                </w:sdt>
                              </w:p>
                              <w:p w14:paraId="40D746E5" w14:textId="77777777" w:rsidR="000D77E8" w:rsidRPr="00BF54E5" w:rsidRDefault="00564C8F" w:rsidP="00C9717C">
                                <w:pPr>
                                  <w:spacing w:line="240" w:lineRule="auto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Адрес электронной почты"/>
                                    <w:tag w:val="Адрес электронной почты"/>
                                    <w:id w:val="-1112285150"/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info@wwww.ru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F90FF33" w14:textId="77777777" w:rsidR="006550D0" w:rsidRPr="00A73941" w:rsidRDefault="006550D0" w:rsidP="005D03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27" style="position:absolute;left:0;text-align:left;margin-left:0;margin-top:-6.25pt;width:607.25pt;height:72.7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" fillcolor="#276e8b [2404]" strokecolor="white" strokeweight="2.5pt">
              <v:textbox>
                <w:txbxContent>
                  <w:tbl>
                    <w:tblPr>
                      <w:tblStyle w:val="ProposalTable"/>
                      <w:tblW w:w="0" w:type="auto"/>
                      <w:jc w:val="center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906"/>
                      <w:gridCol w:w="5906"/>
                    </w:tblGrid>
                    <w:tr w:rsidR="000D77E8" w14:paraId="1DC7A851" w14:textId="77777777" w:rsidTr="00BF54E5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124"/>
                        <w:jc w:val="center"/>
                      </w:trPr>
                      <w:tc>
                        <w:tcPr>
                          <w:tcW w:w="5906" w:type="dxa"/>
                          <w:shd w:val="clear" w:color="auto" w:fill="auto"/>
                          <w:vAlign w:val="center"/>
                        </w:tcPr>
                        <w:p w14:paraId="417DD1BC" w14:textId="5310856F" w:rsidR="000D77E8" w:rsidRPr="00BF54E5" w:rsidRDefault="00355F2B" w:rsidP="00C9717C">
                          <w:pPr>
                            <w:jc w:val="left"/>
                            <w:rPr>
                              <w:b w:val="0"/>
                            </w:rPr>
                          </w:pPr>
                          <w:r w:rsidRPr="00355F2B">
                            <w:t>КОМПАНИЯ 487.INC</w:t>
                          </w:r>
                        </w:p>
                      </w:tc>
                      <w:tc>
                        <w:tcPr>
                          <w:tcW w:w="5906" w:type="dxa"/>
                          <w:shd w:val="clear" w:color="auto" w:fill="auto"/>
                          <w:vAlign w:val="center"/>
                        </w:tcPr>
                        <w:p w14:paraId="12E3E92C" w14:textId="0C63DE8B" w:rsidR="00BF54E5" w:rsidRDefault="00564C8F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Номер телефона"/>
                              <w:tag w:val="Номер телефона"/>
                              <w:id w:val="715789580"/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8-888-888-88-88</w:t>
                              </w:r>
                            </w:sdtContent>
                          </w:sdt>
                        </w:p>
                        <w:p w14:paraId="4C750896" w14:textId="6870E12B" w:rsidR="00BF54E5" w:rsidRDefault="00564C8F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Сайт компании"/>
                              <w:tag w:val="Сайт компании"/>
                              <w:id w:val="-1264073552"/>
                              <w:temporary/>
                              <w:showingPlcHdr/>
                            </w:sdtPr>
                            <w:sdtEndPr/>
                            <w:sdtContent>
                              <w:hyperlink r:id="rId2" w:history="1">
                                <w:r w:rsidR="00BF54E5" w:rsidRPr="00C9717C">
                                  <w:rPr>
                                    <w:rStyle w:val="aff4"/>
                                    <w:color w:val="DDF0F2" w:themeColor="accent2" w:themeTint="33"/>
                                    <w:sz w:val="22"/>
                                    <w:szCs w:val="22"/>
                                  </w:rPr>
                                  <w:t>www.wwww.ru</w:t>
                                </w:r>
                              </w:hyperlink>
                            </w:sdtContent>
                          </w:sdt>
                        </w:p>
                        <w:p w14:paraId="40D746E5" w14:textId="77777777" w:rsidR="000D77E8" w:rsidRPr="00BF54E5" w:rsidRDefault="00564C8F" w:rsidP="00C9717C">
                          <w:pPr>
                            <w:spacing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Адрес электронной почты"/>
                              <w:tag w:val="Адрес электронной почты"/>
                              <w:id w:val="-1112285150"/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info@wwww.ru</w:t>
                              </w:r>
                            </w:sdtContent>
                          </w:sdt>
                        </w:p>
                      </w:tc>
                    </w:tr>
                  </w:tbl>
                  <w:p w14:paraId="0F90FF33" w14:textId="77777777" w:rsidR="006550D0" w:rsidRPr="00A73941" w:rsidRDefault="006550D0" w:rsidP="005D0307"/>
                </w:txbxContent>
              </v:textbox>
              <w10:wrap anchorx="margin"/>
            </v:rect>
          </w:pict>
        </mc:Fallback>
      </mc:AlternateContent>
    </w:r>
    <w:r w:rsidR="00A73941">
      <w:rPr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4BA7E7A" wp14:editId="31931079">
              <wp:simplePos x="0" y="0"/>
              <wp:positionH relativeFrom="column">
                <wp:posOffset>-933450</wp:posOffset>
              </wp:positionH>
              <wp:positionV relativeFrom="paragraph">
                <wp:posOffset>1006475</wp:posOffset>
              </wp:positionV>
              <wp:extent cx="7712075" cy="897890"/>
              <wp:effectExtent l="19050" t="19050" r="22225" b="1651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89789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019C4FA" id="Прямоугольник 36" o:spid="_x0000_s1026" style="position:absolute;margin-left:-73.5pt;margin-top:79.25pt;width:607.25pt;height:7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" fillcolor="#c00000" strokecolor="white" strokeweight="2.5pt">
              <v:shadow color="#868686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1F9F52" w14:textId="77777777" w:rsidR="00564C8F" w:rsidRDefault="00564C8F" w:rsidP="005D0307">
      <w:r>
        <w:separator/>
      </w:r>
    </w:p>
  </w:footnote>
  <w:footnote w:type="continuationSeparator" w:id="0">
    <w:p w14:paraId="11144726" w14:textId="77777777" w:rsidR="00564C8F" w:rsidRDefault="00564C8F" w:rsidP="005D0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9ABB3" w14:textId="77777777" w:rsidR="006550D0" w:rsidRPr="008C139A" w:rsidRDefault="00BF54E5" w:rsidP="00BF54E5">
    <w:pPr>
      <w:pStyle w:val="af"/>
      <w:jc w:val="both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6899BEB3" wp14:editId="25A529EB">
              <wp:simplePos x="0" y="0"/>
              <wp:positionH relativeFrom="margin">
                <wp:posOffset>-990600</wp:posOffset>
              </wp:positionH>
              <wp:positionV relativeFrom="paragraph">
                <wp:posOffset>-476250</wp:posOffset>
              </wp:positionV>
              <wp:extent cx="7712075" cy="923925"/>
              <wp:effectExtent l="19050" t="19050" r="22225" b="28575"/>
              <wp:wrapNone/>
              <wp:docPr id="37" name="Прямоугольник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9239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txbx>
                      <w:txbxContent>
                        <w:tbl>
                          <w:tblPr>
                            <w:tblStyle w:val="ProposalTable"/>
                            <w:tblW w:w="2361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600" w:firstRow="0" w:lastRow="0" w:firstColumn="0" w:lastColumn="0" w:noHBand="1" w:noVBand="1"/>
                          </w:tblPr>
                          <w:tblGrid>
                            <w:gridCol w:w="5905"/>
                            <w:gridCol w:w="5905"/>
                            <w:gridCol w:w="5905"/>
                            <w:gridCol w:w="5902"/>
                          </w:tblGrid>
                          <w:tr w:rsidR="00BF54E5" w:rsidRPr="006550D0" w14:paraId="074551DF" w14:textId="77777777" w:rsidTr="005A40A8">
                            <w:trPr>
                              <w:trHeight w:val="1266"/>
                            </w:trPr>
                            <w:sdt>
                              <w:sdtPr>
                                <w:alias w:val="Логотип компании"/>
                                <w:tag w:val="Логотип компании"/>
                                <w:id w:val="1685785120"/>
                                <w:temporary/>
                                <w:picture/>
                              </w:sdtPr>
                              <w:sdtEndPr/>
                              <w:sdtContent>
                                <w:tc>
                                  <w:tcPr>
                                    <w:tcW w:w="5905" w:type="dxa"/>
                                    <w:vAlign w:val="center"/>
                                  </w:tcPr>
                                  <w:p w14:paraId="71EBB910" w14:textId="77777777" w:rsidR="00BF54E5" w:rsidRDefault="00C9717C" w:rsidP="00C9717C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noProof/>
                                        <w:lang w:eastAsia="ru-RU"/>
                                      </w:rPr>
                                      <w:drawing>
                                        <wp:inline distT="0" distB="0" distL="0" distR="0" wp14:anchorId="6C061580" wp14:editId="32D8293B">
                                          <wp:extent cx="657805" cy="536933"/>
                                          <wp:effectExtent l="0" t="0" r="9525" b="0"/>
                                          <wp:docPr id="1" name="Рисунок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657805" cy="5369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905" w:type="dxa"/>
                                <w:vAlign w:val="center"/>
                              </w:tcPr>
                              <w:p w14:paraId="7B27831C" w14:textId="77777777" w:rsidR="00BF54E5" w:rsidRPr="00BF54E5" w:rsidRDefault="00564C8F" w:rsidP="00C9717C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</w:rPr>
                                    <w:alias w:val="Номер телефона"/>
                                    <w:tag w:val="Номер телефона"/>
                                    <w:id w:val="-1264607467"/>
                                    <w:placeholder>
                                      <w:docPart w:val="C41A6437E95D4761A9F82C9A5A38B82E"/>
                                    </w:placeholder>
                                    <w:temporary/>
                                    <w:showingPlcHdr/>
                                  </w:sdtPr>
                                  <w:sdtEndPr/>
                                  <w:sdtContent>
                                    <w:r w:rsidR="00BF54E5" w:rsidRPr="00C9717C">
                                      <w:rPr>
                                        <w:b/>
                                        <w:color w:val="DDF0F2" w:themeColor="accent2" w:themeTint="33"/>
                                        <w:sz w:val="22"/>
                                        <w:szCs w:val="22"/>
                                      </w:rPr>
                                      <w:t>8-888-888-88-88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5905" w:type="dxa"/>
                              </w:tcPr>
                              <w:p w14:paraId="35DDC362" w14:textId="77777777" w:rsidR="00BF54E5" w:rsidRDefault="00BF54E5" w:rsidP="00BF54E5">
                                <w:r>
                                  <w:t>Логотип организации</w:t>
                                </w:r>
                              </w:p>
                            </w:tc>
                            <w:tc>
                              <w:tcPr>
                                <w:tcW w:w="5902" w:type="dxa"/>
                              </w:tcPr>
                              <w:p w14:paraId="179D43F8" w14:textId="77777777" w:rsidR="00BF54E5" w:rsidRDefault="00BF54E5" w:rsidP="00BF54E5">
                                <w:pPr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09628426" w14:textId="77777777" w:rsidR="00A73941" w:rsidRPr="00A73941" w:rsidRDefault="00A73941" w:rsidP="005D03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7" o:spid="_x0000_s1026" style="position:absolute;left:0;text-align:left;margin-left:-78pt;margin-top:-37.5pt;width:607.25pt;height:72.75pt;z-index:-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" fillcolor="#276e8b [2404]" strokecolor="white" strokeweight="2.5pt">
              <v:textbox>
                <w:txbxContent>
                  <w:tbl>
                    <w:tblPr>
                      <w:tblStyle w:val="ProposalTable"/>
                      <w:tblW w:w="2361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600" w:firstRow="0" w:lastRow="0" w:firstColumn="0" w:lastColumn="0" w:noHBand="1" w:noVBand="1"/>
                    </w:tblPr>
                    <w:tblGrid>
                      <w:gridCol w:w="5905"/>
                      <w:gridCol w:w="5905"/>
                      <w:gridCol w:w="5905"/>
                      <w:gridCol w:w="5902"/>
                    </w:tblGrid>
                    <w:tr w:rsidR="00BF54E5" w:rsidRPr="006550D0" w14:paraId="074551DF" w14:textId="77777777" w:rsidTr="005A40A8">
                      <w:trPr>
                        <w:trHeight w:val="1266"/>
                      </w:trPr>
                      <w:sdt>
                        <w:sdtPr>
                          <w:alias w:val="Логотип компании"/>
                          <w:tag w:val="Логотип компании"/>
                          <w:id w:val="1685785120"/>
                          <w:temporary/>
                          <w:picture/>
                        </w:sdtPr>
                        <w:sdtEndPr/>
                        <w:sdtContent>
                          <w:tc>
                            <w:tcPr>
                              <w:tcW w:w="5905" w:type="dxa"/>
                              <w:vAlign w:val="center"/>
                            </w:tcPr>
                            <w:p w14:paraId="71EBB910" w14:textId="77777777" w:rsidR="00BF54E5" w:rsidRDefault="00C9717C" w:rsidP="00C9717C">
                              <w:pPr>
                                <w:jc w:val="left"/>
                              </w:pP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C061580" wp14:editId="32D8293B">
                                    <wp:extent cx="657805" cy="536933"/>
                                    <wp:effectExtent l="0" t="0" r="9525" b="0"/>
                                    <wp:docPr id="1" name="Рисунок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57805" cy="5369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sdtContent>
                      </w:sdt>
                      <w:tc>
                        <w:tcPr>
                          <w:tcW w:w="5905" w:type="dxa"/>
                          <w:vAlign w:val="center"/>
                        </w:tcPr>
                        <w:p w14:paraId="7B27831C" w14:textId="77777777" w:rsidR="00BF54E5" w:rsidRPr="00BF54E5" w:rsidRDefault="00564C8F" w:rsidP="00C9717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sz w:val="16"/>
                                <w:szCs w:val="16"/>
                              </w:rPr>
                              <w:alias w:val="Номер телефона"/>
                              <w:tag w:val="Номер телефона"/>
                              <w:id w:val="-1264607467"/>
                              <w:placeholder>
                                <w:docPart w:val="C41A6437E95D4761A9F82C9A5A38B82E"/>
                              </w:placeholder>
                              <w:temporary/>
                              <w:showingPlcHdr/>
                            </w:sdtPr>
                            <w:sdtEndPr/>
                            <w:sdtContent>
                              <w:r w:rsidR="00BF54E5" w:rsidRPr="00C9717C">
                                <w:rPr>
                                  <w:b/>
                                  <w:color w:val="DDF0F2" w:themeColor="accent2" w:themeTint="33"/>
                                  <w:sz w:val="22"/>
                                  <w:szCs w:val="22"/>
                                </w:rPr>
                                <w:t>8-888-888-88-88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5905" w:type="dxa"/>
                        </w:tcPr>
                        <w:p w14:paraId="35DDC362" w14:textId="77777777" w:rsidR="00BF54E5" w:rsidRDefault="00BF54E5" w:rsidP="00BF54E5">
                          <w:r>
                            <w:t>Логотип организации</w:t>
                          </w:r>
                        </w:p>
                      </w:tc>
                      <w:tc>
                        <w:tcPr>
                          <w:tcW w:w="5902" w:type="dxa"/>
                        </w:tcPr>
                        <w:p w14:paraId="179D43F8" w14:textId="77777777" w:rsidR="00BF54E5" w:rsidRDefault="00BF54E5" w:rsidP="00BF54E5">
                          <w:pPr>
                            <w:jc w:val="right"/>
                          </w:pPr>
                        </w:p>
                      </w:tc>
                    </w:tr>
                  </w:tbl>
                  <w:p w14:paraId="09628426" w14:textId="77777777" w:rsidR="00A73941" w:rsidRPr="00A73941" w:rsidRDefault="00A73941" w:rsidP="005D0307"/>
                </w:txbxContent>
              </v:textbox>
              <w10:wrap anchorx="margin"/>
            </v:rect>
          </w:pict>
        </mc:Fallback>
      </mc:AlternateContent>
    </w:r>
    <w:r w:rsidR="009B46F9">
      <w:tab/>
    </w:r>
    <w:r w:rsidR="00A73941">
      <w:rPr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F04B3E" wp14:editId="3A834F6F">
              <wp:simplePos x="0" y="0"/>
              <wp:positionH relativeFrom="column">
                <wp:posOffset>-981075</wp:posOffset>
              </wp:positionH>
              <wp:positionV relativeFrom="paragraph">
                <wp:posOffset>10325100</wp:posOffset>
              </wp:positionV>
              <wp:extent cx="7712075" cy="897890"/>
              <wp:effectExtent l="19050" t="19050" r="22225" b="16510"/>
              <wp:wrapNone/>
              <wp:docPr id="35" name="Прямоугольник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2075" cy="89789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1B52C16" id="Прямоугольник 35" o:spid="_x0000_s1026" style="position:absolute;margin-left:-77.25pt;margin-top:813pt;width:607.25pt;height:7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" fillcolor="#c00000" strokecolor="white" strokeweight="2.5pt">
              <v:shadow color="#868686"/>
            </v:rect>
          </w:pict>
        </mc:Fallback>
      </mc:AlternateContent>
    </w:r>
  </w:p>
  <w:p w14:paraId="0B9CE0DA" w14:textId="77777777" w:rsidR="00371DEC" w:rsidRPr="00A73941" w:rsidRDefault="00A73941" w:rsidP="005D0307">
    <w:pPr>
      <w:pStyle w:val="ad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0EA5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FE4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6EA81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50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CECA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C2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2276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94CD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A77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94B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4DC6"/>
    <w:multiLevelType w:val="hybridMultilevel"/>
    <w:tmpl w:val="EC3AF9DE"/>
    <w:lvl w:ilvl="0" w:tplc="DCAC609E">
      <w:start w:val="1"/>
      <w:numFmt w:val="decimal"/>
      <w:lvlText w:val="%1)"/>
      <w:lvlJc w:val="left"/>
      <w:pPr>
        <w:ind w:left="915" w:hanging="55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27072C"/>
    <w:multiLevelType w:val="hybridMultilevel"/>
    <w:tmpl w:val="5D7AAEE2"/>
    <w:lvl w:ilvl="0" w:tplc="206412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6474E"/>
    <w:multiLevelType w:val="hybridMultilevel"/>
    <w:tmpl w:val="B9D00E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3494BA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139F8"/>
    <w:multiLevelType w:val="hybridMultilevel"/>
    <w:tmpl w:val="2DF449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B103C"/>
    <w:multiLevelType w:val="hybridMultilevel"/>
    <w:tmpl w:val="2320C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  <w:num w:numId="1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.bystrova">
    <w15:presenceInfo w15:providerId="AD" w15:userId="S-1-5-21-4219928364-1066621284-1362669266-13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proofState w:spelling="clean" w:grammar="clean"/>
  <w:attachedTemplate r:id="rId1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404"/>
    <w:rsid w:val="00036DF2"/>
    <w:rsid w:val="000D77E8"/>
    <w:rsid w:val="00167802"/>
    <w:rsid w:val="00194494"/>
    <w:rsid w:val="00265038"/>
    <w:rsid w:val="00282F44"/>
    <w:rsid w:val="002A6DE0"/>
    <w:rsid w:val="002C0738"/>
    <w:rsid w:val="00355F2B"/>
    <w:rsid w:val="00371DEC"/>
    <w:rsid w:val="00372EBE"/>
    <w:rsid w:val="003C4288"/>
    <w:rsid w:val="003F35B2"/>
    <w:rsid w:val="00495CB5"/>
    <w:rsid w:val="004C5BB6"/>
    <w:rsid w:val="0050004D"/>
    <w:rsid w:val="0054111A"/>
    <w:rsid w:val="00551759"/>
    <w:rsid w:val="00564C8F"/>
    <w:rsid w:val="00575E10"/>
    <w:rsid w:val="0059643B"/>
    <w:rsid w:val="005D0307"/>
    <w:rsid w:val="006550D0"/>
    <w:rsid w:val="006578BC"/>
    <w:rsid w:val="0066435F"/>
    <w:rsid w:val="006B6D78"/>
    <w:rsid w:val="00790C20"/>
    <w:rsid w:val="007C6A18"/>
    <w:rsid w:val="007D6868"/>
    <w:rsid w:val="007E71B6"/>
    <w:rsid w:val="00835226"/>
    <w:rsid w:val="00866066"/>
    <w:rsid w:val="008701E6"/>
    <w:rsid w:val="0088460D"/>
    <w:rsid w:val="008C139A"/>
    <w:rsid w:val="0090507E"/>
    <w:rsid w:val="00921772"/>
    <w:rsid w:val="00996509"/>
    <w:rsid w:val="009B46F9"/>
    <w:rsid w:val="009F5C46"/>
    <w:rsid w:val="00A10772"/>
    <w:rsid w:val="00A57BFA"/>
    <w:rsid w:val="00A73941"/>
    <w:rsid w:val="00AA5A5C"/>
    <w:rsid w:val="00B32236"/>
    <w:rsid w:val="00BB5341"/>
    <w:rsid w:val="00BB5BBF"/>
    <w:rsid w:val="00BB60C1"/>
    <w:rsid w:val="00BF54E5"/>
    <w:rsid w:val="00C31DB8"/>
    <w:rsid w:val="00C34CBF"/>
    <w:rsid w:val="00C511B8"/>
    <w:rsid w:val="00C51DAA"/>
    <w:rsid w:val="00C73449"/>
    <w:rsid w:val="00C81857"/>
    <w:rsid w:val="00C9717C"/>
    <w:rsid w:val="00CA5A9A"/>
    <w:rsid w:val="00CC5A84"/>
    <w:rsid w:val="00CE0107"/>
    <w:rsid w:val="00D52ECB"/>
    <w:rsid w:val="00D67EF9"/>
    <w:rsid w:val="00D77C35"/>
    <w:rsid w:val="00E07BDA"/>
    <w:rsid w:val="00E22ED7"/>
    <w:rsid w:val="00E40E90"/>
    <w:rsid w:val="00E51404"/>
    <w:rsid w:val="00E56B04"/>
    <w:rsid w:val="00F861C4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29B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11B8"/>
    <w:pPr>
      <w:spacing w:after="0" w:line="360" w:lineRule="auto"/>
      <w:jc w:val="both"/>
    </w:pPr>
    <w:rPr>
      <w:lang w:val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7D6868"/>
    <w:pPr>
      <w:keepNext/>
      <w:keepLines/>
      <w:tabs>
        <w:tab w:val="center" w:pos="4513"/>
        <w:tab w:val="right" w:pos="9027"/>
      </w:tabs>
      <w:spacing w:before="360" w:after="360" w:line="240" w:lineRule="auto"/>
      <w:jc w:val="left"/>
      <w:outlineLvl w:val="0"/>
    </w:pPr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5D0307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52ECB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2E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2E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2E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2E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2E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2ECB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D52ECB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a5">
    <w:name w:val="Название Знак"/>
    <w:basedOn w:val="a1"/>
    <w:link w:val="a4"/>
    <w:uiPriority w:val="10"/>
    <w:rsid w:val="00D52ECB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table" w:styleId="a6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0"/>
    <w:next w:val="a0"/>
    <w:link w:val="a8"/>
    <w:uiPriority w:val="11"/>
    <w:qFormat/>
    <w:rsid w:val="00D52ECB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D52ECB"/>
    <w:rPr>
      <w:color w:val="373545" w:themeColor="text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D6868"/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  <w:lang w:val="ru-RU"/>
    </w:r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4EAF3" w:themeFill="accent1" w:themeFillTint="33"/>
    </w:tcPr>
    <w:tblStylePr w:type="firstCol">
      <w:pPr>
        <w:wordWrap/>
        <w:jc w:val="center"/>
      </w:pPr>
    </w:tblStylePr>
  </w:style>
  <w:style w:type="paragraph" w:customStyle="1" w:styleId="a9">
    <w:name w:val="Текст совета"/>
    <w:basedOn w:val="a0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styleId="ab">
    <w:name w:val="No Spacing"/>
    <w:link w:val="ac"/>
    <w:uiPriority w:val="1"/>
    <w:qFormat/>
    <w:rsid w:val="00D52ECB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5D0307"/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  <w:lang w:val="ru-RU"/>
    </w:rPr>
  </w:style>
  <w:style w:type="paragraph" w:styleId="a">
    <w:name w:val="List Bullet"/>
    <w:basedOn w:val="a0"/>
    <w:uiPriority w:val="1"/>
    <w:unhideWhenUsed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lock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character" w:customStyle="1" w:styleId="af0">
    <w:name w:val="Нижний колонтитул Знак"/>
    <w:basedOn w:val="a1"/>
    <w:link w:val="af"/>
    <w:uiPriority w:val="99"/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table" w:customStyle="1" w:styleId="-411">
    <w:name w:val="Таблица-сетка 4 — акцент 1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1">
    <w:name w:val="Сетка таблицы светлая1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3494BA" w:themeColor="accent1"/>
        <w:insideV w:val="single" w:sz="4" w:space="0" w:color="3494BA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4EA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3494BA" w:themeFill="accent1"/>
      </w:tcPr>
    </w:tblStylePr>
  </w:style>
  <w:style w:type="paragraph" w:styleId="af1">
    <w:name w:val="footnote text"/>
    <w:basedOn w:val="a0"/>
    <w:link w:val="af2"/>
    <w:uiPriority w:val="12"/>
    <w:unhideWhenUsed/>
    <w:pPr>
      <w:spacing w:before="140" w:line="240" w:lineRule="auto"/>
    </w:pPr>
    <w:rPr>
      <w:i/>
      <w:iCs/>
      <w:sz w:val="14"/>
    </w:rPr>
  </w:style>
  <w:style w:type="character" w:customStyle="1" w:styleId="af2">
    <w:name w:val="Текст сноски Знак"/>
    <w:basedOn w:val="a1"/>
    <w:link w:val="af1"/>
    <w:uiPriority w:val="12"/>
    <w:rPr>
      <w:i/>
      <w:iCs/>
      <w:sz w:val="14"/>
    </w:rPr>
  </w:style>
  <w:style w:type="paragraph" w:customStyle="1" w:styleId="af3">
    <w:name w:val="Текст таблицы (числа)"/>
    <w:basedOn w:val="a0"/>
    <w:uiPriority w:val="12"/>
    <w:pPr>
      <w:tabs>
        <w:tab w:val="decimal" w:pos="936"/>
      </w:tabs>
      <w:spacing w:before="120" w:after="120" w:line="240" w:lineRule="auto"/>
    </w:pPr>
  </w:style>
  <w:style w:type="paragraph" w:styleId="af4">
    <w:name w:val="Signature"/>
    <w:basedOn w:val="a0"/>
    <w:link w:val="af5"/>
    <w:uiPriority w:val="12"/>
    <w:unhideWhenUsed/>
    <w:pPr>
      <w:spacing w:before="960" w:line="240" w:lineRule="auto"/>
    </w:pPr>
  </w:style>
  <w:style w:type="character" w:customStyle="1" w:styleId="af5">
    <w:name w:val="Подпись Знак"/>
    <w:basedOn w:val="a1"/>
    <w:link w:val="af4"/>
    <w:uiPriority w:val="12"/>
  </w:style>
  <w:style w:type="paragraph" w:styleId="af6">
    <w:name w:val="Balloon Text"/>
    <w:basedOn w:val="a0"/>
    <w:link w:val="af7"/>
    <w:uiPriority w:val="99"/>
    <w:semiHidden/>
    <w:unhideWhenUsed/>
    <w:qFormat/>
    <w:rsid w:val="00C34CBF"/>
    <w:pPr>
      <w:spacing w:line="240" w:lineRule="auto"/>
    </w:pPr>
    <w:rPr>
      <w:rFonts w:ascii="Tahoma" w:hAnsi="Tahoma" w:cs="Tahoma"/>
      <w:color w:val="000000" w:themeColor="text1"/>
      <w:sz w:val="20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34CBF"/>
    <w:rPr>
      <w:rFonts w:ascii="Tahoma" w:hAnsi="Tahoma" w:cs="Tahoma"/>
      <w:color w:val="000000" w:themeColor="text1"/>
      <w:sz w:val="20"/>
      <w:szCs w:val="1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D52EC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D52E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1"/>
    <w:link w:val="5"/>
    <w:uiPriority w:val="9"/>
    <w:semiHidden/>
    <w:rsid w:val="00D52EC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52E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1"/>
    <w:link w:val="7"/>
    <w:uiPriority w:val="9"/>
    <w:semiHidden/>
    <w:rsid w:val="00D52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52E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D52ECB"/>
    <w:rPr>
      <w:b/>
      <w:bCs/>
      <w:i/>
      <w:iCs/>
    </w:rPr>
  </w:style>
  <w:style w:type="paragraph" w:styleId="af8">
    <w:name w:val="caption"/>
    <w:basedOn w:val="a0"/>
    <w:next w:val="a0"/>
    <w:uiPriority w:val="35"/>
    <w:semiHidden/>
    <w:unhideWhenUsed/>
    <w:qFormat/>
    <w:rsid w:val="00D52E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9">
    <w:name w:val="Strong"/>
    <w:basedOn w:val="a1"/>
    <w:uiPriority w:val="22"/>
    <w:qFormat/>
    <w:rsid w:val="00D52ECB"/>
    <w:rPr>
      <w:b/>
      <w:bCs/>
    </w:rPr>
  </w:style>
  <w:style w:type="character" w:styleId="afa">
    <w:name w:val="Emphasis"/>
    <w:basedOn w:val="a1"/>
    <w:uiPriority w:val="20"/>
    <w:qFormat/>
    <w:rsid w:val="00D52ECB"/>
    <w:rPr>
      <w:i/>
      <w:iCs/>
      <w:color w:val="000000" w:themeColor="text1"/>
    </w:rPr>
  </w:style>
  <w:style w:type="paragraph" w:styleId="21">
    <w:name w:val="Quote"/>
    <w:basedOn w:val="a0"/>
    <w:next w:val="a0"/>
    <w:link w:val="22"/>
    <w:uiPriority w:val="29"/>
    <w:qFormat/>
    <w:rsid w:val="00D52ECB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D52ECB"/>
    <w:rPr>
      <w:i/>
      <w:iCs/>
      <w:color w:val="4A9A82" w:themeColor="accent3" w:themeShade="BF"/>
      <w:sz w:val="24"/>
      <w:szCs w:val="24"/>
    </w:rPr>
  </w:style>
  <w:style w:type="paragraph" w:styleId="afb">
    <w:name w:val="Intense Quote"/>
    <w:basedOn w:val="a0"/>
    <w:next w:val="a0"/>
    <w:link w:val="afc"/>
    <w:uiPriority w:val="30"/>
    <w:qFormat/>
    <w:rsid w:val="00D52E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afc">
    <w:name w:val="Выделенная цитата Знак"/>
    <w:basedOn w:val="a1"/>
    <w:link w:val="afb"/>
    <w:uiPriority w:val="30"/>
    <w:rsid w:val="00D52ECB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afd">
    <w:name w:val="Subtle Emphasis"/>
    <w:basedOn w:val="a1"/>
    <w:uiPriority w:val="19"/>
    <w:qFormat/>
    <w:rsid w:val="00D52ECB"/>
    <w:rPr>
      <w:i/>
      <w:iCs/>
      <w:color w:val="595959" w:themeColor="text1" w:themeTint="A6"/>
    </w:rPr>
  </w:style>
  <w:style w:type="character" w:styleId="afe">
    <w:name w:val="Intense Emphasis"/>
    <w:basedOn w:val="a1"/>
    <w:uiPriority w:val="21"/>
    <w:qFormat/>
    <w:rsid w:val="00D52ECB"/>
    <w:rPr>
      <w:b/>
      <w:bCs/>
      <w:i/>
      <w:iCs/>
      <w:color w:val="auto"/>
    </w:rPr>
  </w:style>
  <w:style w:type="character" w:styleId="aff">
    <w:name w:val="Subtle Reference"/>
    <w:basedOn w:val="a1"/>
    <w:uiPriority w:val="31"/>
    <w:qFormat/>
    <w:rsid w:val="00D52E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1"/>
    <w:uiPriority w:val="32"/>
    <w:qFormat/>
    <w:rsid w:val="00D52ECB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1"/>
    <w:uiPriority w:val="33"/>
    <w:qFormat/>
    <w:rsid w:val="00D52ECB"/>
    <w:rPr>
      <w:b/>
      <w:bCs/>
      <w:caps w:val="0"/>
      <w:smallCaps/>
      <w:spacing w:val="0"/>
    </w:rPr>
  </w:style>
  <w:style w:type="paragraph" w:styleId="aff2">
    <w:name w:val="TOC Heading"/>
    <w:basedOn w:val="1"/>
    <w:next w:val="a0"/>
    <w:uiPriority w:val="39"/>
    <w:unhideWhenUsed/>
    <w:qFormat/>
    <w:rsid w:val="00D52ECB"/>
    <w:pPr>
      <w:outlineLvl w:val="9"/>
    </w:pPr>
  </w:style>
  <w:style w:type="paragraph" w:styleId="aff3">
    <w:name w:val="List Paragraph"/>
    <w:basedOn w:val="a0"/>
    <w:uiPriority w:val="34"/>
    <w:qFormat/>
    <w:rsid w:val="002C0738"/>
    <w:pPr>
      <w:ind w:left="720"/>
      <w:contextualSpacing/>
    </w:pPr>
  </w:style>
  <w:style w:type="character" w:styleId="aff4">
    <w:name w:val="Hyperlink"/>
    <w:basedOn w:val="a1"/>
    <w:uiPriority w:val="99"/>
    <w:unhideWhenUsed/>
    <w:rsid w:val="006550D0"/>
    <w:rPr>
      <w:color w:val="6B9F25" w:themeColor="hyperlink"/>
      <w:u w:val="single"/>
    </w:rPr>
  </w:style>
  <w:style w:type="paragraph" w:styleId="aff5">
    <w:name w:val="Revision"/>
    <w:hidden/>
    <w:uiPriority w:val="99"/>
    <w:semiHidden/>
    <w:rsid w:val="00E56B04"/>
    <w:pPr>
      <w:spacing w:after="0" w:line="240" w:lineRule="auto"/>
    </w:pPr>
  </w:style>
  <w:style w:type="paragraph" w:styleId="aff6">
    <w:name w:val="endnote text"/>
    <w:basedOn w:val="a0"/>
    <w:link w:val="aff7"/>
    <w:uiPriority w:val="99"/>
    <w:semiHidden/>
    <w:unhideWhenUsed/>
    <w:rsid w:val="00866066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866066"/>
    <w:rPr>
      <w:sz w:val="20"/>
      <w:szCs w:val="20"/>
      <w:lang w:val="ru-RU"/>
    </w:rPr>
  </w:style>
  <w:style w:type="character" w:styleId="aff8">
    <w:name w:val="endnote reference"/>
    <w:basedOn w:val="a1"/>
    <w:uiPriority w:val="99"/>
    <w:semiHidden/>
    <w:unhideWhenUsed/>
    <w:rsid w:val="00866066"/>
    <w:rPr>
      <w:vertAlign w:val="superscript"/>
    </w:rPr>
  </w:style>
  <w:style w:type="character" w:customStyle="1" w:styleId="ac">
    <w:name w:val="Без интервала Знак"/>
    <w:basedOn w:val="a1"/>
    <w:link w:val="ab"/>
    <w:uiPriority w:val="1"/>
    <w:rsid w:val="002A6DE0"/>
  </w:style>
  <w:style w:type="character" w:styleId="aff9">
    <w:name w:val="annotation reference"/>
    <w:basedOn w:val="a1"/>
    <w:uiPriority w:val="99"/>
    <w:semiHidden/>
    <w:unhideWhenUsed/>
    <w:rsid w:val="00BB5BBF"/>
    <w:rPr>
      <w:sz w:val="16"/>
      <w:szCs w:val="16"/>
    </w:rPr>
  </w:style>
  <w:style w:type="paragraph" w:styleId="affa">
    <w:name w:val="annotation text"/>
    <w:basedOn w:val="a0"/>
    <w:link w:val="affb"/>
    <w:autoRedefine/>
    <w:uiPriority w:val="99"/>
    <w:unhideWhenUsed/>
    <w:qFormat/>
    <w:rsid w:val="006B6D78"/>
    <w:rPr>
      <w:color w:val="000000" w:themeColor="text1"/>
      <w:sz w:val="96"/>
      <w:szCs w:val="20"/>
    </w:rPr>
  </w:style>
  <w:style w:type="character" w:customStyle="1" w:styleId="affb">
    <w:name w:val="Текст примечания Знак"/>
    <w:basedOn w:val="a1"/>
    <w:link w:val="affa"/>
    <w:uiPriority w:val="99"/>
    <w:rsid w:val="006B6D78"/>
    <w:rPr>
      <w:color w:val="000000" w:themeColor="text1"/>
      <w:sz w:val="96"/>
      <w:szCs w:val="20"/>
      <w:lang w:val="ru-RU"/>
    </w:rPr>
  </w:style>
  <w:style w:type="paragraph" w:styleId="affc">
    <w:name w:val="annotation subject"/>
    <w:basedOn w:val="affa"/>
    <w:next w:val="affa"/>
    <w:link w:val="affd"/>
    <w:autoRedefine/>
    <w:uiPriority w:val="99"/>
    <w:unhideWhenUsed/>
    <w:rsid w:val="006B6D78"/>
    <w:rPr>
      <w:b/>
      <w:bCs/>
      <w:sz w:val="48"/>
    </w:rPr>
  </w:style>
  <w:style w:type="character" w:customStyle="1" w:styleId="affd">
    <w:name w:val="Тема примечания Знак"/>
    <w:basedOn w:val="affb"/>
    <w:link w:val="affc"/>
    <w:uiPriority w:val="99"/>
    <w:rsid w:val="006B6D78"/>
    <w:rPr>
      <w:b/>
      <w:bCs/>
      <w:color w:val="000000" w:themeColor="text1"/>
      <w:sz w:val="48"/>
      <w:szCs w:val="20"/>
      <w:lang w:val="ru-RU"/>
    </w:rPr>
  </w:style>
  <w:style w:type="table" w:customStyle="1" w:styleId="ListTable4Accent3">
    <w:name w:val="List Table 4 Accent 3"/>
    <w:basedOn w:val="a2"/>
    <w:uiPriority w:val="49"/>
    <w:rsid w:val="00CE0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511B8"/>
    <w:pPr>
      <w:spacing w:after="0" w:line="360" w:lineRule="auto"/>
      <w:jc w:val="both"/>
    </w:pPr>
    <w:rPr>
      <w:lang w:val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7D6868"/>
    <w:pPr>
      <w:keepNext/>
      <w:keepLines/>
      <w:tabs>
        <w:tab w:val="center" w:pos="4513"/>
        <w:tab w:val="right" w:pos="9027"/>
      </w:tabs>
      <w:spacing w:before="360" w:after="360" w:line="240" w:lineRule="auto"/>
      <w:jc w:val="left"/>
      <w:outlineLvl w:val="0"/>
    </w:pPr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5D0307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52ECB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52E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2E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2E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2E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2E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2ECB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D52ECB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a5">
    <w:name w:val="Название Знак"/>
    <w:basedOn w:val="a1"/>
    <w:link w:val="a4"/>
    <w:uiPriority w:val="10"/>
    <w:rsid w:val="00D52ECB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table" w:styleId="a6">
    <w:name w:val="Table Grid"/>
    <w:basedOn w:val="a2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0"/>
    <w:next w:val="a0"/>
    <w:link w:val="a8"/>
    <w:uiPriority w:val="11"/>
    <w:qFormat/>
    <w:rsid w:val="00D52ECB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D52ECB"/>
    <w:rPr>
      <w:color w:val="373545" w:themeColor="text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D6868"/>
    <w:rPr>
      <w:rFonts w:asciiTheme="majorHAnsi" w:eastAsiaTheme="majorEastAsia" w:hAnsiTheme="majorHAnsi" w:cstheme="majorBidi"/>
      <w:b/>
      <w:caps/>
      <w:color w:val="276E8B" w:themeColor="accent1" w:themeShade="BF"/>
      <w:sz w:val="52"/>
      <w:szCs w:val="40"/>
      <w:lang w:val="ru-RU"/>
    </w:rPr>
  </w:style>
  <w:style w:type="table" w:customStyle="1" w:styleId="TipTable">
    <w:name w:val="Tip Table"/>
    <w:basedOn w:val="a2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4EAF3" w:themeFill="accent1" w:themeFillTint="33"/>
    </w:tcPr>
    <w:tblStylePr w:type="firstCol">
      <w:pPr>
        <w:wordWrap/>
        <w:jc w:val="center"/>
      </w:pPr>
    </w:tblStylePr>
  </w:style>
  <w:style w:type="paragraph" w:customStyle="1" w:styleId="a9">
    <w:name w:val="Текст совета"/>
    <w:basedOn w:val="a0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aa">
    <w:name w:val="Placeholder Text"/>
    <w:basedOn w:val="a1"/>
    <w:uiPriority w:val="99"/>
    <w:semiHidden/>
    <w:rPr>
      <w:color w:val="808080"/>
    </w:rPr>
  </w:style>
  <w:style w:type="paragraph" w:styleId="ab">
    <w:name w:val="No Spacing"/>
    <w:link w:val="ac"/>
    <w:uiPriority w:val="1"/>
    <w:qFormat/>
    <w:rsid w:val="00D52ECB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5D0307"/>
    <w:rPr>
      <w:rFonts w:asciiTheme="majorHAnsi" w:eastAsiaTheme="majorEastAsia" w:hAnsiTheme="majorHAnsi" w:cstheme="majorBidi"/>
      <w:b/>
      <w:color w:val="276E8B" w:themeColor="accent1" w:themeShade="BF"/>
      <w:sz w:val="32"/>
      <w:szCs w:val="32"/>
      <w:lang w:val="ru-RU"/>
    </w:rPr>
  </w:style>
  <w:style w:type="paragraph" w:styleId="a">
    <w:name w:val="List Bullet"/>
    <w:basedOn w:val="a0"/>
    <w:uiPriority w:val="1"/>
    <w:unhideWhenUsed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locked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character" w:customStyle="1" w:styleId="af0">
    <w:name w:val="Нижний колонтитул Знак"/>
    <w:basedOn w:val="a1"/>
    <w:link w:val="af"/>
    <w:uiPriority w:val="99"/>
    <w:rPr>
      <w:rFonts w:asciiTheme="majorHAnsi" w:eastAsiaTheme="majorEastAsia" w:hAnsiTheme="majorHAnsi" w:cstheme="majorBidi"/>
      <w:noProof/>
      <w:color w:val="1A495D" w:themeColor="accent1" w:themeShade="80"/>
      <w:sz w:val="20"/>
    </w:rPr>
  </w:style>
  <w:style w:type="table" w:customStyle="1" w:styleId="-411">
    <w:name w:val="Таблица-сетка 4 — акцент 11"/>
    <w:basedOn w:val="a2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1">
    <w:name w:val="Сетка таблицы светлая1"/>
    <w:basedOn w:val="a2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posalTable">
    <w:name w:val="Proposal Table"/>
    <w:basedOn w:val="a2"/>
    <w:uiPriority w:val="99"/>
    <w:pPr>
      <w:spacing w:before="120" w:after="120" w:line="240" w:lineRule="auto"/>
    </w:pPr>
    <w:tblPr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3494BA" w:themeColor="accent1"/>
        <w:insideV w:val="single" w:sz="4" w:space="0" w:color="3494BA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4EA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3494BA" w:themeFill="accent1"/>
      </w:tcPr>
    </w:tblStylePr>
  </w:style>
  <w:style w:type="paragraph" w:styleId="af1">
    <w:name w:val="footnote text"/>
    <w:basedOn w:val="a0"/>
    <w:link w:val="af2"/>
    <w:uiPriority w:val="12"/>
    <w:unhideWhenUsed/>
    <w:pPr>
      <w:spacing w:before="140" w:line="240" w:lineRule="auto"/>
    </w:pPr>
    <w:rPr>
      <w:i/>
      <w:iCs/>
      <w:sz w:val="14"/>
    </w:rPr>
  </w:style>
  <w:style w:type="character" w:customStyle="1" w:styleId="af2">
    <w:name w:val="Текст сноски Знак"/>
    <w:basedOn w:val="a1"/>
    <w:link w:val="af1"/>
    <w:uiPriority w:val="12"/>
    <w:rPr>
      <w:i/>
      <w:iCs/>
      <w:sz w:val="14"/>
    </w:rPr>
  </w:style>
  <w:style w:type="paragraph" w:customStyle="1" w:styleId="af3">
    <w:name w:val="Текст таблицы (числа)"/>
    <w:basedOn w:val="a0"/>
    <w:uiPriority w:val="12"/>
    <w:pPr>
      <w:tabs>
        <w:tab w:val="decimal" w:pos="936"/>
      </w:tabs>
      <w:spacing w:before="120" w:after="120" w:line="240" w:lineRule="auto"/>
    </w:pPr>
  </w:style>
  <w:style w:type="paragraph" w:styleId="af4">
    <w:name w:val="Signature"/>
    <w:basedOn w:val="a0"/>
    <w:link w:val="af5"/>
    <w:uiPriority w:val="12"/>
    <w:unhideWhenUsed/>
    <w:pPr>
      <w:spacing w:before="960" w:line="240" w:lineRule="auto"/>
    </w:pPr>
  </w:style>
  <w:style w:type="character" w:customStyle="1" w:styleId="af5">
    <w:name w:val="Подпись Знак"/>
    <w:basedOn w:val="a1"/>
    <w:link w:val="af4"/>
    <w:uiPriority w:val="12"/>
  </w:style>
  <w:style w:type="paragraph" w:styleId="af6">
    <w:name w:val="Balloon Text"/>
    <w:basedOn w:val="a0"/>
    <w:link w:val="af7"/>
    <w:uiPriority w:val="99"/>
    <w:semiHidden/>
    <w:unhideWhenUsed/>
    <w:qFormat/>
    <w:rsid w:val="00C34CBF"/>
    <w:pPr>
      <w:spacing w:line="240" w:lineRule="auto"/>
    </w:pPr>
    <w:rPr>
      <w:rFonts w:ascii="Tahoma" w:hAnsi="Tahoma" w:cs="Tahoma"/>
      <w:color w:val="000000" w:themeColor="text1"/>
      <w:sz w:val="20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C34CBF"/>
    <w:rPr>
      <w:rFonts w:ascii="Tahoma" w:hAnsi="Tahoma" w:cs="Tahoma"/>
      <w:color w:val="000000" w:themeColor="text1"/>
      <w:sz w:val="20"/>
      <w:szCs w:val="16"/>
      <w:lang w:val="ru-RU"/>
    </w:rPr>
  </w:style>
  <w:style w:type="character" w:customStyle="1" w:styleId="30">
    <w:name w:val="Заголовок 3 Знак"/>
    <w:basedOn w:val="a1"/>
    <w:link w:val="3"/>
    <w:uiPriority w:val="9"/>
    <w:rsid w:val="00D52EC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D52E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1"/>
    <w:link w:val="5"/>
    <w:uiPriority w:val="9"/>
    <w:semiHidden/>
    <w:rsid w:val="00D52EC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52E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1"/>
    <w:link w:val="7"/>
    <w:uiPriority w:val="9"/>
    <w:semiHidden/>
    <w:rsid w:val="00D52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52E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semiHidden/>
    <w:rsid w:val="00D52ECB"/>
    <w:rPr>
      <w:b/>
      <w:bCs/>
      <w:i/>
      <w:iCs/>
    </w:rPr>
  </w:style>
  <w:style w:type="paragraph" w:styleId="af8">
    <w:name w:val="caption"/>
    <w:basedOn w:val="a0"/>
    <w:next w:val="a0"/>
    <w:uiPriority w:val="35"/>
    <w:semiHidden/>
    <w:unhideWhenUsed/>
    <w:qFormat/>
    <w:rsid w:val="00D52E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9">
    <w:name w:val="Strong"/>
    <w:basedOn w:val="a1"/>
    <w:uiPriority w:val="22"/>
    <w:qFormat/>
    <w:rsid w:val="00D52ECB"/>
    <w:rPr>
      <w:b/>
      <w:bCs/>
    </w:rPr>
  </w:style>
  <w:style w:type="character" w:styleId="afa">
    <w:name w:val="Emphasis"/>
    <w:basedOn w:val="a1"/>
    <w:uiPriority w:val="20"/>
    <w:qFormat/>
    <w:rsid w:val="00D52ECB"/>
    <w:rPr>
      <w:i/>
      <w:iCs/>
      <w:color w:val="000000" w:themeColor="text1"/>
    </w:rPr>
  </w:style>
  <w:style w:type="paragraph" w:styleId="21">
    <w:name w:val="Quote"/>
    <w:basedOn w:val="a0"/>
    <w:next w:val="a0"/>
    <w:link w:val="22"/>
    <w:uiPriority w:val="29"/>
    <w:qFormat/>
    <w:rsid w:val="00D52ECB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22">
    <w:name w:val="Цитата 2 Знак"/>
    <w:basedOn w:val="a1"/>
    <w:link w:val="21"/>
    <w:uiPriority w:val="29"/>
    <w:rsid w:val="00D52ECB"/>
    <w:rPr>
      <w:i/>
      <w:iCs/>
      <w:color w:val="4A9A82" w:themeColor="accent3" w:themeShade="BF"/>
      <w:sz w:val="24"/>
      <w:szCs w:val="24"/>
    </w:rPr>
  </w:style>
  <w:style w:type="paragraph" w:styleId="afb">
    <w:name w:val="Intense Quote"/>
    <w:basedOn w:val="a0"/>
    <w:next w:val="a0"/>
    <w:link w:val="afc"/>
    <w:uiPriority w:val="30"/>
    <w:qFormat/>
    <w:rsid w:val="00D52E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afc">
    <w:name w:val="Выделенная цитата Знак"/>
    <w:basedOn w:val="a1"/>
    <w:link w:val="afb"/>
    <w:uiPriority w:val="30"/>
    <w:rsid w:val="00D52ECB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afd">
    <w:name w:val="Subtle Emphasis"/>
    <w:basedOn w:val="a1"/>
    <w:uiPriority w:val="19"/>
    <w:qFormat/>
    <w:rsid w:val="00D52ECB"/>
    <w:rPr>
      <w:i/>
      <w:iCs/>
      <w:color w:val="595959" w:themeColor="text1" w:themeTint="A6"/>
    </w:rPr>
  </w:style>
  <w:style w:type="character" w:styleId="afe">
    <w:name w:val="Intense Emphasis"/>
    <w:basedOn w:val="a1"/>
    <w:uiPriority w:val="21"/>
    <w:qFormat/>
    <w:rsid w:val="00D52ECB"/>
    <w:rPr>
      <w:b/>
      <w:bCs/>
      <w:i/>
      <w:iCs/>
      <w:color w:val="auto"/>
    </w:rPr>
  </w:style>
  <w:style w:type="character" w:styleId="aff">
    <w:name w:val="Subtle Reference"/>
    <w:basedOn w:val="a1"/>
    <w:uiPriority w:val="31"/>
    <w:qFormat/>
    <w:rsid w:val="00D52E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0">
    <w:name w:val="Intense Reference"/>
    <w:basedOn w:val="a1"/>
    <w:uiPriority w:val="32"/>
    <w:qFormat/>
    <w:rsid w:val="00D52ECB"/>
    <w:rPr>
      <w:b/>
      <w:bCs/>
      <w:caps w:val="0"/>
      <w:smallCaps/>
      <w:color w:val="auto"/>
      <w:spacing w:val="0"/>
      <w:u w:val="single"/>
    </w:rPr>
  </w:style>
  <w:style w:type="character" w:styleId="aff1">
    <w:name w:val="Book Title"/>
    <w:basedOn w:val="a1"/>
    <w:uiPriority w:val="33"/>
    <w:qFormat/>
    <w:rsid w:val="00D52ECB"/>
    <w:rPr>
      <w:b/>
      <w:bCs/>
      <w:caps w:val="0"/>
      <w:smallCaps/>
      <w:spacing w:val="0"/>
    </w:rPr>
  </w:style>
  <w:style w:type="paragraph" w:styleId="aff2">
    <w:name w:val="TOC Heading"/>
    <w:basedOn w:val="1"/>
    <w:next w:val="a0"/>
    <w:uiPriority w:val="39"/>
    <w:unhideWhenUsed/>
    <w:qFormat/>
    <w:rsid w:val="00D52ECB"/>
    <w:pPr>
      <w:outlineLvl w:val="9"/>
    </w:pPr>
  </w:style>
  <w:style w:type="paragraph" w:styleId="aff3">
    <w:name w:val="List Paragraph"/>
    <w:basedOn w:val="a0"/>
    <w:uiPriority w:val="34"/>
    <w:qFormat/>
    <w:rsid w:val="002C0738"/>
    <w:pPr>
      <w:ind w:left="720"/>
      <w:contextualSpacing/>
    </w:pPr>
  </w:style>
  <w:style w:type="character" w:styleId="aff4">
    <w:name w:val="Hyperlink"/>
    <w:basedOn w:val="a1"/>
    <w:uiPriority w:val="99"/>
    <w:unhideWhenUsed/>
    <w:rsid w:val="006550D0"/>
    <w:rPr>
      <w:color w:val="6B9F25" w:themeColor="hyperlink"/>
      <w:u w:val="single"/>
    </w:rPr>
  </w:style>
  <w:style w:type="paragraph" w:styleId="aff5">
    <w:name w:val="Revision"/>
    <w:hidden/>
    <w:uiPriority w:val="99"/>
    <w:semiHidden/>
    <w:rsid w:val="00E56B04"/>
    <w:pPr>
      <w:spacing w:after="0" w:line="240" w:lineRule="auto"/>
    </w:pPr>
  </w:style>
  <w:style w:type="paragraph" w:styleId="aff6">
    <w:name w:val="endnote text"/>
    <w:basedOn w:val="a0"/>
    <w:link w:val="aff7"/>
    <w:uiPriority w:val="99"/>
    <w:semiHidden/>
    <w:unhideWhenUsed/>
    <w:rsid w:val="00866066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866066"/>
    <w:rPr>
      <w:sz w:val="20"/>
      <w:szCs w:val="20"/>
      <w:lang w:val="ru-RU"/>
    </w:rPr>
  </w:style>
  <w:style w:type="character" w:styleId="aff8">
    <w:name w:val="endnote reference"/>
    <w:basedOn w:val="a1"/>
    <w:uiPriority w:val="99"/>
    <w:semiHidden/>
    <w:unhideWhenUsed/>
    <w:rsid w:val="00866066"/>
    <w:rPr>
      <w:vertAlign w:val="superscript"/>
    </w:rPr>
  </w:style>
  <w:style w:type="character" w:customStyle="1" w:styleId="ac">
    <w:name w:val="Без интервала Знак"/>
    <w:basedOn w:val="a1"/>
    <w:link w:val="ab"/>
    <w:uiPriority w:val="1"/>
    <w:rsid w:val="002A6DE0"/>
  </w:style>
  <w:style w:type="character" w:styleId="aff9">
    <w:name w:val="annotation reference"/>
    <w:basedOn w:val="a1"/>
    <w:uiPriority w:val="99"/>
    <w:semiHidden/>
    <w:unhideWhenUsed/>
    <w:rsid w:val="00BB5BBF"/>
    <w:rPr>
      <w:sz w:val="16"/>
      <w:szCs w:val="16"/>
    </w:rPr>
  </w:style>
  <w:style w:type="paragraph" w:styleId="affa">
    <w:name w:val="annotation text"/>
    <w:basedOn w:val="a0"/>
    <w:link w:val="affb"/>
    <w:autoRedefine/>
    <w:uiPriority w:val="99"/>
    <w:unhideWhenUsed/>
    <w:qFormat/>
    <w:rsid w:val="006B6D78"/>
    <w:rPr>
      <w:color w:val="000000" w:themeColor="text1"/>
      <w:sz w:val="96"/>
      <w:szCs w:val="20"/>
    </w:rPr>
  </w:style>
  <w:style w:type="character" w:customStyle="1" w:styleId="affb">
    <w:name w:val="Текст примечания Знак"/>
    <w:basedOn w:val="a1"/>
    <w:link w:val="affa"/>
    <w:uiPriority w:val="99"/>
    <w:rsid w:val="006B6D78"/>
    <w:rPr>
      <w:color w:val="000000" w:themeColor="text1"/>
      <w:sz w:val="96"/>
      <w:szCs w:val="20"/>
      <w:lang w:val="ru-RU"/>
    </w:rPr>
  </w:style>
  <w:style w:type="paragraph" w:styleId="affc">
    <w:name w:val="annotation subject"/>
    <w:basedOn w:val="affa"/>
    <w:next w:val="affa"/>
    <w:link w:val="affd"/>
    <w:autoRedefine/>
    <w:uiPriority w:val="99"/>
    <w:unhideWhenUsed/>
    <w:rsid w:val="006B6D78"/>
    <w:rPr>
      <w:b/>
      <w:bCs/>
      <w:sz w:val="48"/>
    </w:rPr>
  </w:style>
  <w:style w:type="character" w:customStyle="1" w:styleId="affd">
    <w:name w:val="Тема примечания Знак"/>
    <w:basedOn w:val="affb"/>
    <w:link w:val="affc"/>
    <w:uiPriority w:val="99"/>
    <w:rsid w:val="006B6D78"/>
    <w:rPr>
      <w:b/>
      <w:bCs/>
      <w:color w:val="000000" w:themeColor="text1"/>
      <w:sz w:val="48"/>
      <w:szCs w:val="20"/>
      <w:lang w:val="ru-RU"/>
    </w:rPr>
  </w:style>
  <w:style w:type="table" w:customStyle="1" w:styleId="ListTable4Accent3">
    <w:name w:val="List Table 4 Accent 3"/>
    <w:basedOn w:val="a2"/>
    <w:uiPriority w:val="49"/>
    <w:rsid w:val="00CE0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www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www.ru" TargetMode="External"/><Relationship Id="rId1" Type="http://schemas.openxmlformats.org/officeDocument/2006/relationships/hyperlink" Target="http://www.wwww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ystrova\AppData\Roaming\Microsoft\&#1064;&#1072;&#1073;&#1083;&#1086;&#1085;&#1099;\&#1055;&#1088;&#1077;&#1076;&#1083;&#1086;&#1078;&#1077;&#1085;&#1080;&#1077;%20&#1091;&#1089;&#1083;&#1091;&#107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www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332154A8274888B33A023E02070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6BAE8-604C-43C3-A388-07CF1FC9558D}"/>
      </w:docPartPr>
      <w:docPartBody>
        <w:p w:rsidR="00FE11EB" w:rsidRDefault="00704C62">
          <w:r>
            <w:t>Используя наш продукт Вы:</w:t>
          </w:r>
        </w:p>
      </w:docPartBody>
    </w:docPart>
    <w:docPart>
      <w:docPartPr>
        <w:name w:val="21E2118732E940ED845B4B75DBC1E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2C20B-1203-4926-876C-2BEF4EDEE580}"/>
      </w:docPartPr>
      <w:docPartBody>
        <w:p w:rsidR="00FE11EB" w:rsidRDefault="00704C62">
          <w:r>
            <w:t>Работая с нами, Вы:</w:t>
          </w:r>
        </w:p>
      </w:docPartBody>
    </w:docPart>
    <w:docPart>
      <w:docPartPr>
        <w:name w:val="321993710FA444EAB962E0511A76F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E3F16E-9DB9-48F0-816E-A9023785C628}"/>
      </w:docPartPr>
      <w:docPartBody>
        <w:p w:rsidR="00FE11EB" w:rsidRDefault="00704C62">
          <w:r>
            <w:t>Специальное предложение!</w:t>
          </w:r>
        </w:p>
      </w:docPartBody>
    </w:docPart>
    <w:docPart>
      <w:docPartPr>
        <w:name w:val="C44D885A25BC4E2C864D0EC24C35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538EC-443B-4C8F-A1C2-023E74142CE4}"/>
      </w:docPartPr>
      <w:docPartBody>
        <w:p w:rsidR="00051C19" w:rsidRDefault="00704C62" w:rsidP="00704C62">
          <w:pPr>
            <w:pStyle w:val="C44D885A25BC4E2C864D0EC24C355CD04"/>
          </w:pPr>
          <w:r w:rsidRPr="00F861C4">
            <w:rPr>
              <w:sz w:val="28"/>
              <w:szCs w:val="28"/>
            </w:rPr>
            <w:t>8-888-888-88-88</w:t>
          </w:r>
        </w:p>
      </w:docPartBody>
    </w:docPart>
    <w:docPart>
      <w:docPartPr>
        <w:name w:val="0C7EC1F23D4C475D82187C700643D1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78D33B-8DAD-42A9-A76A-97C8FA2E2AF9}"/>
      </w:docPartPr>
      <w:docPartBody>
        <w:p w:rsidR="00051C19" w:rsidRDefault="003B7D22" w:rsidP="00704C62">
          <w:pPr>
            <w:pStyle w:val="0C7EC1F23D4C475D82187C700643D10516"/>
          </w:pPr>
          <w:hyperlink r:id="rId6" w:history="1">
            <w:r w:rsidR="00704C62" w:rsidRPr="00F861C4">
              <w:rPr>
                <w:rStyle w:val="a4"/>
                <w:sz w:val="28"/>
                <w:szCs w:val="28"/>
              </w:rPr>
              <w:t>www.wwww.ru</w:t>
            </w:r>
          </w:hyperlink>
        </w:p>
      </w:docPartBody>
    </w:docPart>
    <w:docPart>
      <w:docPartPr>
        <w:name w:val="EDFE0634A4E54F42AF0B39978998B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E3450-74E5-4206-9A8C-14067BEBD73C}"/>
      </w:docPartPr>
      <w:docPartBody>
        <w:p w:rsidR="00051C19" w:rsidRDefault="00704C62" w:rsidP="00704C62">
          <w:pPr>
            <w:pStyle w:val="EDFE0634A4E54F42AF0B39978998B0434"/>
          </w:pPr>
          <w:r w:rsidRPr="00F861C4">
            <w:rPr>
              <w:sz w:val="28"/>
              <w:szCs w:val="28"/>
            </w:rPr>
            <w:t>info@wwww.ru</w:t>
          </w:r>
        </w:p>
      </w:docPartBody>
    </w:docPart>
    <w:docPart>
      <w:docPartPr>
        <w:name w:val="C41A6437E95D4761A9F82C9A5A38B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98DC0-E67F-4AB0-B417-667A4397DBC2}"/>
      </w:docPartPr>
      <w:docPartBody>
        <w:p w:rsidR="00051C19" w:rsidRDefault="00704C62" w:rsidP="00704C62">
          <w:pPr>
            <w:pStyle w:val="C41A6437E95D4761A9F82C9A5A38B82E16"/>
          </w:pPr>
          <w:r w:rsidRPr="00C9717C">
            <w:rPr>
              <w:b/>
              <w:color w:val="F2DBDB" w:themeColor="accent2" w:themeTint="33"/>
              <w:sz w:val="22"/>
              <w:szCs w:val="22"/>
            </w:rPr>
            <w:t>8-888-888-88-88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77216"/>
    <w:multiLevelType w:val="multilevel"/>
    <w:tmpl w:val="2B9C5014"/>
    <w:lvl w:ilvl="0">
      <w:start w:val="1"/>
      <w:numFmt w:val="decimal"/>
      <w:pStyle w:val="ECB2B1B465A543E2A63370F4E28DC2C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47"/>
    <w:rsid w:val="00023603"/>
    <w:rsid w:val="00025C87"/>
    <w:rsid w:val="00051C19"/>
    <w:rsid w:val="002704CF"/>
    <w:rsid w:val="003B7D22"/>
    <w:rsid w:val="00527918"/>
    <w:rsid w:val="00704C62"/>
    <w:rsid w:val="00771247"/>
    <w:rsid w:val="00890A12"/>
    <w:rsid w:val="009F4531"/>
    <w:rsid w:val="00F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4531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4DB19FB4C84462B367E163D2567D6E">
    <w:name w:val="DA4DB19FB4C84462B367E163D2567D6E"/>
  </w:style>
  <w:style w:type="character" w:styleId="a3">
    <w:name w:val="Placeholder Text"/>
    <w:basedOn w:val="a0"/>
    <w:uiPriority w:val="99"/>
    <w:semiHidden/>
    <w:rsid w:val="00704C62"/>
    <w:rPr>
      <w:color w:val="808080"/>
    </w:rPr>
  </w:style>
  <w:style w:type="paragraph" w:customStyle="1" w:styleId="97B57874A18B49CD94294BD4D9632FB9">
    <w:name w:val="97B57874A18B49CD94294BD4D9632FB9"/>
  </w:style>
  <w:style w:type="paragraph" w:customStyle="1" w:styleId="E2D7F904458F4A50919317FAD616C24D">
    <w:name w:val="E2D7F904458F4A50919317FAD616C24D"/>
  </w:style>
  <w:style w:type="paragraph" w:customStyle="1" w:styleId="EED92F88D4C547D4B2E9DFC1850EB634">
    <w:name w:val="EED92F88D4C547D4B2E9DFC1850EB634"/>
  </w:style>
  <w:style w:type="paragraph" w:customStyle="1" w:styleId="D4B7E4C2070946638759D5BFC0E7E43A">
    <w:name w:val="D4B7E4C2070946638759D5BFC0E7E43A"/>
    <w:rsid w:val="00771247"/>
  </w:style>
  <w:style w:type="paragraph" w:customStyle="1" w:styleId="D028F69BCAD84347A3B83AC49D238CD7">
    <w:name w:val="D028F69BCAD84347A3B83AC49D238CD7"/>
    <w:rsid w:val="00771247"/>
  </w:style>
  <w:style w:type="paragraph" w:customStyle="1" w:styleId="AEE12E1F6CEB4B1989414B5A485020F1">
    <w:name w:val="AEE12E1F6CEB4B1989414B5A485020F1"/>
    <w:rsid w:val="00771247"/>
  </w:style>
  <w:style w:type="paragraph" w:customStyle="1" w:styleId="B65C6062B48F4DA2A2AB33C87FF3C4B1">
    <w:name w:val="B65C6062B48F4DA2A2AB33C87FF3C4B1"/>
    <w:rsid w:val="00023603"/>
  </w:style>
  <w:style w:type="paragraph" w:customStyle="1" w:styleId="1573B3C097E14303A5F3EBA4298F73BE">
    <w:name w:val="1573B3C097E14303A5F3EBA4298F73BE"/>
    <w:rsid w:val="00023603"/>
  </w:style>
  <w:style w:type="paragraph" w:customStyle="1" w:styleId="D02118FD2CAA41B4BDE1293200426799">
    <w:name w:val="D02118FD2CAA41B4BDE1293200426799"/>
    <w:rsid w:val="009F4531"/>
  </w:style>
  <w:style w:type="paragraph" w:customStyle="1" w:styleId="C263D07B22BB481D8ABA8BDA0F532206">
    <w:name w:val="C263D07B22BB481D8ABA8BDA0F53220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">
    <w:name w:val="690EDD36CF2C453D806D4B3B21112C8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">
    <w:name w:val="C263D07B22BB481D8ABA8BDA0F532206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">
    <w:name w:val="690EDD36CF2C453D806D4B3B21112C85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">
    <w:name w:val="C263D07B22BB481D8ABA8BDA0F532206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">
    <w:name w:val="690EDD36CF2C453D806D4B3B21112C85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">
    <w:name w:val="C263D07B22BB481D8ABA8BDA0F532206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3">
    <w:name w:val="690EDD36CF2C453D806D4B3B21112C85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">
    <w:name w:val="C263D07B22BB481D8ABA8BDA0F532206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4">
    <w:name w:val="690EDD36CF2C453D806D4B3B21112C85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5">
    <w:name w:val="C263D07B22BB481D8ABA8BDA0F532206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5">
    <w:name w:val="690EDD36CF2C453D806D4B3B21112C85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6">
    <w:name w:val="C263D07B22BB481D8ABA8BDA0F532206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6">
    <w:name w:val="690EDD36CF2C453D806D4B3B21112C85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7">
    <w:name w:val="C263D07B22BB481D8ABA8BDA0F532206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7">
    <w:name w:val="690EDD36CF2C453D806D4B3B21112C85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8">
    <w:name w:val="C263D07B22BB481D8ABA8BDA0F532206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8">
    <w:name w:val="690EDD36CF2C453D806D4B3B21112C85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9">
    <w:name w:val="C263D07B22BB481D8ABA8BDA0F532206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9">
    <w:name w:val="690EDD36CF2C453D806D4B3B21112C85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DC5506B87C24125B89A15C88FD07261">
    <w:name w:val="3DC5506B87C24125B89A15C88FD07261"/>
    <w:rsid w:val="009F4531"/>
  </w:style>
  <w:style w:type="paragraph" w:customStyle="1" w:styleId="C263D07B22BB481D8ABA8BDA0F53220610">
    <w:name w:val="C263D07B22BB481D8ABA8BDA0F5322061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9F453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ja-JP"/>
    </w:rPr>
  </w:style>
  <w:style w:type="paragraph" w:customStyle="1" w:styleId="690EDD36CF2C453D806D4B3B21112C8510">
    <w:name w:val="690EDD36CF2C453D806D4B3B21112C851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1">
    <w:name w:val="C263D07B22BB481D8ABA8BDA0F5322061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1">
    <w:name w:val="690EDD36CF2C453D806D4B3B21112C851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2">
    <w:name w:val="C263D07B22BB481D8ABA8BDA0F5322061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2">
    <w:name w:val="690EDD36CF2C453D806D4B3B21112C851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3">
    <w:name w:val="C263D07B22BB481D8ABA8BDA0F5322061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3">
    <w:name w:val="690EDD36CF2C453D806D4B3B21112C851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4">
    <w:name w:val="C263D07B22BB481D8ABA8BDA0F5322061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4">
    <w:name w:val="690EDD36CF2C453D806D4B3B21112C851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5">
    <w:name w:val="C263D07B22BB481D8ABA8BDA0F5322061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5">
    <w:name w:val="690EDD36CF2C453D806D4B3B21112C851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6">
    <w:name w:val="C263D07B22BB481D8ABA8BDA0F5322061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6">
    <w:name w:val="690EDD36CF2C453D806D4B3B21112C851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7">
    <w:name w:val="C263D07B22BB481D8ABA8BDA0F5322061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7">
    <w:name w:val="690EDD36CF2C453D806D4B3B21112C851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3538AFE8E4400989BA03B3FBE77B86">
    <w:name w:val="203538AFE8E4400989BA03B3FBE77B86"/>
    <w:rsid w:val="009F4531"/>
  </w:style>
  <w:style w:type="paragraph" w:customStyle="1" w:styleId="C263D07B22BB481D8ABA8BDA0F53220618">
    <w:name w:val="C263D07B22BB481D8ABA8BDA0F5322061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8">
    <w:name w:val="690EDD36CF2C453D806D4B3B21112C851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9">
    <w:name w:val="C263D07B22BB481D8ABA8BDA0F5322061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9">
    <w:name w:val="690EDD36CF2C453D806D4B3B21112C851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0">
    <w:name w:val="C263D07B22BB481D8ABA8BDA0F5322062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0">
    <w:name w:val="690EDD36CF2C453D806D4B3B21112C852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1">
    <w:name w:val="C263D07B22BB481D8ABA8BDA0F5322062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1">
    <w:name w:val="690EDD36CF2C453D806D4B3B21112C852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2">
    <w:name w:val="C263D07B22BB481D8ABA8BDA0F5322062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2">
    <w:name w:val="690EDD36CF2C453D806D4B3B21112C852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3">
    <w:name w:val="C263D07B22BB481D8ABA8BDA0F5322062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3">
    <w:name w:val="690EDD36CF2C453D806D4B3B21112C852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4">
    <w:name w:val="C263D07B22BB481D8ABA8BDA0F5322062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4">
    <w:name w:val="690EDD36CF2C453D806D4B3B21112C852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5">
    <w:name w:val="C263D07B22BB481D8ABA8BDA0F5322062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5">
    <w:name w:val="690EDD36CF2C453D806D4B3B21112C852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6">
    <w:name w:val="C263D07B22BB481D8ABA8BDA0F5322062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6">
    <w:name w:val="690EDD36CF2C453D806D4B3B21112C852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497847E763D4486FB95CF6C66F9EBD34">
    <w:name w:val="497847E763D4486FB95CF6C66F9EBD34"/>
    <w:rsid w:val="00FE11EB"/>
  </w:style>
  <w:style w:type="paragraph" w:customStyle="1" w:styleId="C263D07B22BB481D8ABA8BDA0F53220627">
    <w:name w:val="C263D07B22BB481D8ABA8BDA0F53220627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7">
    <w:name w:val="690EDD36CF2C453D806D4B3B21112C8527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8">
    <w:name w:val="C263D07B22BB481D8ABA8BDA0F53220628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8">
    <w:name w:val="690EDD36CF2C453D806D4B3B21112C8528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43B5A966B194B3EBDE880645A634365">
    <w:name w:val="643B5A966B194B3EBDE880645A634365"/>
    <w:rsid w:val="00FE11EB"/>
  </w:style>
  <w:style w:type="paragraph" w:customStyle="1" w:styleId="C263D07B22BB481D8ABA8BDA0F53220629">
    <w:name w:val="C263D07B22BB481D8ABA8BDA0F53220629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9">
    <w:name w:val="690EDD36CF2C453D806D4B3B21112C8529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9ACE8CAD3234A7A9F417773E4C05D25">
    <w:name w:val="C9ACE8CAD3234A7A9F417773E4C05D25"/>
    <w:rsid w:val="00FE11EB"/>
  </w:style>
  <w:style w:type="paragraph" w:customStyle="1" w:styleId="2ADAD63C948B4A4D8B43064E6980B3F9">
    <w:name w:val="2ADAD63C948B4A4D8B43064E6980B3F9"/>
    <w:rsid w:val="00FE11EB"/>
  </w:style>
  <w:style w:type="paragraph" w:customStyle="1" w:styleId="1528C47081844604B264C9627F4437A5">
    <w:name w:val="1528C47081844604B264C9627F4437A5"/>
    <w:rsid w:val="00FE11EB"/>
  </w:style>
  <w:style w:type="paragraph" w:customStyle="1" w:styleId="7C7F10A6FC5A41FC84B6E277F6805CDD">
    <w:name w:val="7C7F10A6FC5A41FC84B6E277F6805CDD"/>
    <w:rsid w:val="00FE11EB"/>
  </w:style>
  <w:style w:type="paragraph" w:customStyle="1" w:styleId="44C6DFBEE8274224A07E108F872D5075">
    <w:name w:val="44C6DFBEE8274224A07E108F872D5075"/>
    <w:rsid w:val="00FE11EB"/>
  </w:style>
  <w:style w:type="paragraph" w:customStyle="1" w:styleId="C2A9D873A2CA49259B8A3460891AC0CC">
    <w:name w:val="C2A9D873A2CA49259B8A3460891AC0CC"/>
    <w:rsid w:val="00FE11EB"/>
  </w:style>
  <w:style w:type="paragraph" w:customStyle="1" w:styleId="C0715F878E854DFB9BEB80C53AE80EFA">
    <w:name w:val="C0715F878E854DFB9BEB80C53AE80EFA"/>
    <w:rsid w:val="00FE11EB"/>
  </w:style>
  <w:style w:type="paragraph" w:customStyle="1" w:styleId="3E2F374F1DC7450FB55721190CDE62CE">
    <w:name w:val="3E2F374F1DC7450FB55721190CDE62CE"/>
    <w:rsid w:val="00FE11EB"/>
  </w:style>
  <w:style w:type="paragraph" w:customStyle="1" w:styleId="7516B869CE1A4B49817AD27A4CD5193B">
    <w:name w:val="7516B869CE1A4B49817AD27A4CD5193B"/>
    <w:rsid w:val="00FE11EB"/>
  </w:style>
  <w:style w:type="paragraph" w:customStyle="1" w:styleId="96FEF51B81D3484988A50AF23BE0A154">
    <w:name w:val="96FEF51B81D3484988A50AF23BE0A154"/>
    <w:rsid w:val="00FE11EB"/>
  </w:style>
  <w:style w:type="paragraph" w:customStyle="1" w:styleId="3DFE32E6D8914E8AB19DBA84EA1B6D28">
    <w:name w:val="3DFE32E6D8914E8AB19DBA84EA1B6D28"/>
    <w:rsid w:val="00FE11EB"/>
  </w:style>
  <w:style w:type="paragraph" w:customStyle="1" w:styleId="E9D22EBCD8954C6CABA121A1528EDA9A">
    <w:name w:val="E9D22EBCD8954C6CABA121A1528EDA9A"/>
    <w:rsid w:val="00FE11EB"/>
  </w:style>
  <w:style w:type="paragraph" w:customStyle="1" w:styleId="875235B92A7B436BB44B02C1EE486593">
    <w:name w:val="875235B92A7B436BB44B02C1EE486593"/>
    <w:rsid w:val="00FE11EB"/>
  </w:style>
  <w:style w:type="paragraph" w:customStyle="1" w:styleId="CD6E92FF01AC4F918A62396AA4885C63">
    <w:name w:val="CD6E92FF01AC4F918A62396AA4885C63"/>
    <w:rsid w:val="00FE11EB"/>
  </w:style>
  <w:style w:type="paragraph" w:customStyle="1" w:styleId="C263D07B22BB481D8ABA8BDA0F53220630">
    <w:name w:val="C263D07B22BB481D8ABA8BDA0F53220630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character" w:styleId="a4">
    <w:name w:val="Hyperlink"/>
    <w:basedOn w:val="a0"/>
    <w:uiPriority w:val="99"/>
    <w:unhideWhenUsed/>
    <w:rsid w:val="00704C62"/>
    <w:rPr>
      <w:color w:val="0000FF" w:themeColor="hyperlink"/>
      <w:u w:val="single"/>
    </w:rPr>
  </w:style>
  <w:style w:type="paragraph" w:customStyle="1" w:styleId="0C7EC1F23D4C475D82187C700643D105">
    <w:name w:val="0C7EC1F23D4C475D82187C700643D105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9688D733E1483684348A596FCBA411">
    <w:name w:val="5E9688D733E1483684348A596FCBA41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D6E92FF01AC4F918A62396AA4885C631">
    <w:name w:val="CD6E92FF01AC4F918A62396AA4885C63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17F814A16944DCBAD0C014990D6E0B">
    <w:name w:val="6817F814A16944DCBAD0C014990D6E0B"/>
    <w:rsid w:val="00FE11EB"/>
  </w:style>
  <w:style w:type="paragraph" w:customStyle="1" w:styleId="421F651F63D54427A2DFE4174326E465">
    <w:name w:val="421F651F63D54427A2DFE4174326E465"/>
    <w:rsid w:val="00FE11EB"/>
  </w:style>
  <w:style w:type="paragraph" w:customStyle="1" w:styleId="8B80496FA1B04E85BA5D602EB80366AF">
    <w:name w:val="8B80496FA1B04E85BA5D602EB80366AF"/>
    <w:rsid w:val="00FE11EB"/>
  </w:style>
  <w:style w:type="paragraph" w:customStyle="1" w:styleId="B55CC04E97E54B11801FE53E4D405C4B">
    <w:name w:val="B55CC04E97E54B11801FE53E4D405C4B"/>
    <w:rsid w:val="00FE11EB"/>
  </w:style>
  <w:style w:type="paragraph" w:customStyle="1" w:styleId="E406EABBFE89467587FAD0B28EA2B78D">
    <w:name w:val="E406EABBFE89467587FAD0B28EA2B78D"/>
    <w:rsid w:val="00FE11EB"/>
  </w:style>
  <w:style w:type="paragraph" w:customStyle="1" w:styleId="147E6795B2C54886A1B1D3A98533BF4B">
    <w:name w:val="147E6795B2C54886A1B1D3A98533BF4B"/>
    <w:rsid w:val="00FE11EB"/>
  </w:style>
  <w:style w:type="paragraph" w:customStyle="1" w:styleId="C41A6437E95D4761A9F82C9A5A38B82E">
    <w:name w:val="C41A6437E95D4761A9F82C9A5A38B82E"/>
    <w:rsid w:val="00FE11EB"/>
  </w:style>
  <w:style w:type="paragraph" w:customStyle="1" w:styleId="96656D32C4A3484EB141647500095E96">
    <w:name w:val="96656D32C4A3484EB141647500095E96"/>
    <w:rsid w:val="00FE11EB"/>
  </w:style>
  <w:style w:type="paragraph" w:customStyle="1" w:styleId="9FF9AC76BF92477B96DC1A8D3D69F217">
    <w:name w:val="9FF9AC76BF92477B96DC1A8D3D69F217"/>
    <w:rsid w:val="00FE11EB"/>
  </w:style>
  <w:style w:type="paragraph" w:customStyle="1" w:styleId="0A631095552943789A42E8D06F46BCCD">
    <w:name w:val="0A631095552943789A42E8D06F46BCCD"/>
    <w:rsid w:val="00FE11EB"/>
  </w:style>
  <w:style w:type="paragraph" w:customStyle="1" w:styleId="C263D07B22BB481D8ABA8BDA0F53220631">
    <w:name w:val="C263D07B22BB481D8ABA8BDA0F53220631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">
    <w:name w:val="0C7EC1F23D4C475D82187C700643D105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">
    <w:name w:val="C41A6437E95D4761A9F82C9A5A38B82E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B80496FA1B04E85BA5D602EB80366AF1">
    <w:name w:val="8B80496FA1B04E85BA5D602EB80366AF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55CC04E97E54B11801FE53E4D405C4B1">
    <w:name w:val="B55CC04E97E54B11801FE53E4D405C4B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406EABBFE89467587FAD0B28EA2B78D1">
    <w:name w:val="E406EABBFE89467587FAD0B28EA2B78D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2">
    <w:name w:val="C263D07B22BB481D8ABA8BDA0F53220632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2">
    <w:name w:val="0C7EC1F23D4C475D82187C700643D105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">
    <w:name w:val="5E2AD9D8528948E2856C963F4279C68B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2">
    <w:name w:val="C41A6437E95D4761A9F82C9A5A38B8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">
    <w:name w:val="F3703937DD654030B4D69AFD2AD4092E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">
    <w:name w:val="AA28D48034D04591B073F258A51F726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">
    <w:name w:val="E267FBC5AA224507958B63396CAFA979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3">
    <w:name w:val="C263D07B22BB481D8ABA8BDA0F53220633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3">
    <w:name w:val="0C7EC1F23D4C475D82187C700643D105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1">
    <w:name w:val="5E2AD9D8528948E2856C963F4279C68B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3">
    <w:name w:val="C41A6437E95D4761A9F82C9A5A38B8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">
    <w:name w:val="2004D1F9DD2343ED83D587357D08BA1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1">
    <w:name w:val="F3703937DD654030B4D69AFD2AD4092E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1">
    <w:name w:val="AA28D48034D04591B073F258A51F7262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1">
    <w:name w:val="E267FBC5AA224507958B63396CAFA979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4">
    <w:name w:val="C263D07B22BB481D8ABA8BDA0F53220634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4">
    <w:name w:val="0C7EC1F23D4C475D82187C700643D105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2">
    <w:name w:val="5E2AD9D8528948E2856C963F4279C68B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4">
    <w:name w:val="C41A6437E95D4761A9F82C9A5A38B8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1">
    <w:name w:val="2004D1F9DD2343ED83D587357D08BA13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2">
    <w:name w:val="F3703937DD654030B4D69AFD2AD409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2">
    <w:name w:val="AA28D48034D04591B073F258A51F7262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2">
    <w:name w:val="E267FBC5AA224507958B63396CAFA979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5">
    <w:name w:val="C263D07B22BB481D8ABA8BDA0F53220635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5">
    <w:name w:val="0C7EC1F23D4C475D82187C700643D105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3">
    <w:name w:val="5E2AD9D8528948E2856C963F4279C68B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5">
    <w:name w:val="C41A6437E95D4761A9F82C9A5A38B8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2">
    <w:name w:val="2004D1F9DD2343ED83D587357D08BA13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3">
    <w:name w:val="F3703937DD654030B4D69AFD2AD409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3">
    <w:name w:val="AA28D48034D04591B073F258A51F7262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3">
    <w:name w:val="E267FBC5AA224507958B63396CAFA979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6">
    <w:name w:val="C263D07B22BB481D8ABA8BDA0F53220636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6">
    <w:name w:val="0C7EC1F23D4C475D82187C700643D105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4">
    <w:name w:val="5E2AD9D8528948E2856C963F4279C68B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6">
    <w:name w:val="C41A6437E95D4761A9F82C9A5A38B82E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3">
    <w:name w:val="2004D1F9DD2343ED83D587357D08BA13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4">
    <w:name w:val="F3703937DD654030B4D69AFD2AD409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4">
    <w:name w:val="AA28D48034D04591B073F258A51F7262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4">
    <w:name w:val="E267FBC5AA224507958B63396CAFA979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7">
    <w:name w:val="C263D07B22BB481D8ABA8BDA0F53220637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7">
    <w:name w:val="0C7EC1F23D4C475D82187C700643D105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7">
    <w:name w:val="C41A6437E95D4761A9F82C9A5A38B82E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4">
    <w:name w:val="2004D1F9DD2343ED83D587357D08BA13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5">
    <w:name w:val="F3703937DD654030B4D69AFD2AD409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5">
    <w:name w:val="AA28D48034D04591B073F258A51F7262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5">
    <w:name w:val="E267FBC5AA224507958B63396CAFA979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8">
    <w:name w:val="C263D07B22BB481D8ABA8BDA0F53220638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8">
    <w:name w:val="0C7EC1F23D4C475D82187C700643D105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8">
    <w:name w:val="C41A6437E95D4761A9F82C9A5A38B82E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">
    <w:name w:val="3A3F59DE35594C5EBE177EA2C44B22D5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">
    <w:name w:val="DCDC890F908243F0ADEC2D7017C2C2BF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">
    <w:name w:val="5D4CE381FB4E49408BF04F1F160897D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">
    <w:name w:val="865FBFF926674957A95C19171FDC9C0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9">
    <w:name w:val="C263D07B22BB481D8ABA8BDA0F53220639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9">
    <w:name w:val="0C7EC1F23D4C475D82187C700643D105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9">
    <w:name w:val="C41A6437E95D4761A9F82C9A5A38B82E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1">
    <w:name w:val="3A3F59DE35594C5EBE177EA2C44B22D5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1">
    <w:name w:val="DCDC890F908243F0ADEC2D7017C2C2BF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1">
    <w:name w:val="5D4CE381FB4E49408BF04F1F160897D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1">
    <w:name w:val="865FBFF926674957A95C19171FDC9C03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0">
    <w:name w:val="C263D07B22BB481D8ABA8BDA0F53220640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0">
    <w:name w:val="0C7EC1F23D4C475D82187C700643D105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0">
    <w:name w:val="C41A6437E95D4761A9F82C9A5A38B82E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2">
    <w:name w:val="3A3F59DE35594C5EBE177EA2C44B22D5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2">
    <w:name w:val="DCDC890F908243F0ADEC2D7017C2C2BF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2">
    <w:name w:val="5D4CE381FB4E49408BF04F1F160897D1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2">
    <w:name w:val="865FBFF926674957A95C19171FDC9C03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1091CBC4CCF14C1DB014EBCF2837E82B">
    <w:name w:val="1091CBC4CCF14C1DB014EBCF2837E82B"/>
    <w:rsid w:val="00890A12"/>
  </w:style>
  <w:style w:type="paragraph" w:customStyle="1" w:styleId="D41F355703CE4DB2AC853D4101759C02">
    <w:name w:val="D41F355703CE4DB2AC853D4101759C02"/>
    <w:rsid w:val="00890A12"/>
  </w:style>
  <w:style w:type="paragraph" w:customStyle="1" w:styleId="6485E3983B2E43709B6C602F8DE2062C">
    <w:name w:val="6485E3983B2E43709B6C602F8DE2062C"/>
    <w:rsid w:val="00890A12"/>
  </w:style>
  <w:style w:type="paragraph" w:customStyle="1" w:styleId="C0F44B903A3B490E87D3D09F3496A197">
    <w:name w:val="C0F44B903A3B490E87D3D09F3496A197"/>
    <w:rsid w:val="00890A12"/>
  </w:style>
  <w:style w:type="paragraph" w:customStyle="1" w:styleId="14696953A16048249BF21DBCD745D751">
    <w:name w:val="14696953A16048249BF21DBCD745D751"/>
    <w:rsid w:val="00890A12"/>
  </w:style>
  <w:style w:type="paragraph" w:customStyle="1" w:styleId="C263D07B22BB481D8ABA8BDA0F53220641">
    <w:name w:val="C263D07B22BB481D8ABA8BDA0F53220641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1">
    <w:name w:val="0C7EC1F23D4C475D82187C700643D105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1">
    <w:name w:val="C41A6437E95D4761A9F82C9A5A38B82E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3">
    <w:name w:val="3A3F59DE35594C5EBE177EA2C44B22D5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3">
    <w:name w:val="DCDC890F908243F0ADEC2D7017C2C2BF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3">
    <w:name w:val="5D4CE381FB4E49408BF04F1F160897D1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3">
    <w:name w:val="865FBFF926674957A95C19171FDC9C03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2">
    <w:name w:val="C263D07B22BB481D8ABA8BDA0F53220642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C44D885A25BC4E2C864D0EC24C355CD0">
    <w:name w:val="C44D885A25BC4E2C864D0EC24C355CD0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2">
    <w:name w:val="0C7EC1F23D4C475D82187C700643D105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">
    <w:name w:val="EDFE0634A4E54F42AF0B39978998B04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2">
    <w:name w:val="C41A6437E95D4761A9F82C9A5A38B82E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">
    <w:name w:val="8D47CAE8C70E409E8F991892EC9999D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">
    <w:name w:val="6C146AE0E4E445C9B1F84E0E15F8DBD5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">
    <w:name w:val="721D7F2AAAF24D45828ACB408204494E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">
    <w:name w:val="68715B8FBD8240C7A20DE7AC46F1FEDD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3">
    <w:name w:val="C263D07B22BB481D8ABA8BDA0F53220643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C44D885A25BC4E2C864D0EC24C355CD01">
    <w:name w:val="C44D885A25BC4E2C864D0EC24C355CD0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3">
    <w:name w:val="0C7EC1F23D4C475D82187C700643D105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1">
    <w:name w:val="EDFE0634A4E54F42AF0B39978998B043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3">
    <w:name w:val="C41A6437E95D4761A9F82C9A5A38B82E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1">
    <w:name w:val="8D47CAE8C70E409E8F991892EC9999D2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1">
    <w:name w:val="6C146AE0E4E445C9B1F84E0E15F8DBD5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1">
    <w:name w:val="721D7F2AAAF24D45828ACB408204494E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1">
    <w:name w:val="68715B8FBD8240C7A20DE7AC46F1FEDD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4">
    <w:name w:val="C263D07B22BB481D8ABA8BDA0F53220644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">
    <w:name w:val="ECB2B1B465A543E2A63370F4E28DC2C0"/>
    <w:rsid w:val="00704C62"/>
    <w:pPr>
      <w:numPr>
        <w:numId w:val="1"/>
      </w:numPr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">
    <w:name w:val="1CA4F8C3DEB049F18717903D1981E24F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1">
    <w:name w:val="D41F355703CE4DB2AC853D4101759C02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1">
    <w:name w:val="C0F44B903A3B490E87D3D09F3496A197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2">
    <w:name w:val="C44D885A25BC4E2C864D0EC24C355CD0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4">
    <w:name w:val="0C7EC1F23D4C475D82187C700643D105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2">
    <w:name w:val="EDFE0634A4E54F42AF0B39978998B04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4">
    <w:name w:val="C41A6437E95D4761A9F82C9A5A38B82E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">
    <w:name w:val="845690DF388345E9817A7005DED4DF9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">
    <w:name w:val="F23636DB41334A0D8506DC4F0FFCDC4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">
    <w:name w:val="FAB68541C83349A49C0EE81BDE91E2F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">
    <w:name w:val="B716E9BFF5444978958B687917BEA239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5">
    <w:name w:val="C263D07B22BB481D8ABA8BDA0F53220645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1">
    <w:name w:val="ECB2B1B465A543E2A63370F4E28DC2C0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1">
    <w:name w:val="1CA4F8C3DEB049F18717903D1981E24F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2">
    <w:name w:val="D41F355703CE4DB2AC853D4101759C02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2">
    <w:name w:val="C0F44B903A3B490E87D3D09F3496A197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3">
    <w:name w:val="C44D885A25BC4E2C864D0EC24C355CD0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5">
    <w:name w:val="0C7EC1F23D4C475D82187C700643D105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3">
    <w:name w:val="EDFE0634A4E54F42AF0B39978998B043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5">
    <w:name w:val="C41A6437E95D4761A9F82C9A5A38B82E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1">
    <w:name w:val="845690DF388345E9817A7005DED4DF9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1">
    <w:name w:val="F23636DB41334A0D8506DC4F0FFCDC4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1">
    <w:name w:val="FAB68541C83349A49C0EE81BDE91E2F3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1">
    <w:name w:val="B716E9BFF5444978958B687917BEA239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6">
    <w:name w:val="C263D07B22BB481D8ABA8BDA0F53220646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2">
    <w:name w:val="ECB2B1B465A543E2A63370F4E28DC2C0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2">
    <w:name w:val="1CA4F8C3DEB049F18717903D1981E24F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3">
    <w:name w:val="D41F355703CE4DB2AC853D4101759C02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6485E3983B2E43709B6C602F8DE2062C1">
    <w:name w:val="6485E3983B2E43709B6C602F8DE2062C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3">
    <w:name w:val="C0F44B903A3B490E87D3D09F3496A197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4">
    <w:name w:val="C44D885A25BC4E2C864D0EC24C355CD0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6">
    <w:name w:val="0C7EC1F23D4C475D82187C700643D105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4">
    <w:name w:val="EDFE0634A4E54F42AF0B39978998B043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6">
    <w:name w:val="C41A6437E95D4761A9F82C9A5A38B82E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2">
    <w:name w:val="845690DF388345E9817A7005DED4DF9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2">
    <w:name w:val="F23636DB41334A0D8506DC4F0FFCDC4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2">
    <w:name w:val="FAB68541C83349A49C0EE81BDE91E2F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2">
    <w:name w:val="B716E9BFF5444978958B687917BEA239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65BED2003DF4F93900A925D0A7BEA54">
    <w:name w:val="E65BED2003DF4F93900A925D0A7BEA54"/>
    <w:rsid w:val="00025C87"/>
    <w:pPr>
      <w:spacing w:after="200" w:line="276" w:lineRule="auto"/>
    </w:pPr>
  </w:style>
  <w:style w:type="paragraph" w:customStyle="1" w:styleId="C012F555944A423F8C0E9090A8E3C416">
    <w:name w:val="C012F555944A423F8C0E9090A8E3C416"/>
    <w:rsid w:val="00025C8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4531"/>
    <w:pPr>
      <w:keepNext/>
      <w:keepLines/>
      <w:spacing w:before="240" w:after="240" w:line="240" w:lineRule="auto"/>
      <w:jc w:val="center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4DB19FB4C84462B367E163D2567D6E">
    <w:name w:val="DA4DB19FB4C84462B367E163D2567D6E"/>
  </w:style>
  <w:style w:type="character" w:styleId="a3">
    <w:name w:val="Placeholder Text"/>
    <w:basedOn w:val="a0"/>
    <w:uiPriority w:val="99"/>
    <w:semiHidden/>
    <w:rsid w:val="00704C62"/>
    <w:rPr>
      <w:color w:val="808080"/>
    </w:rPr>
  </w:style>
  <w:style w:type="paragraph" w:customStyle="1" w:styleId="97B57874A18B49CD94294BD4D9632FB9">
    <w:name w:val="97B57874A18B49CD94294BD4D9632FB9"/>
  </w:style>
  <w:style w:type="paragraph" w:customStyle="1" w:styleId="E2D7F904458F4A50919317FAD616C24D">
    <w:name w:val="E2D7F904458F4A50919317FAD616C24D"/>
  </w:style>
  <w:style w:type="paragraph" w:customStyle="1" w:styleId="EED92F88D4C547D4B2E9DFC1850EB634">
    <w:name w:val="EED92F88D4C547D4B2E9DFC1850EB634"/>
  </w:style>
  <w:style w:type="paragraph" w:customStyle="1" w:styleId="D4B7E4C2070946638759D5BFC0E7E43A">
    <w:name w:val="D4B7E4C2070946638759D5BFC0E7E43A"/>
    <w:rsid w:val="00771247"/>
  </w:style>
  <w:style w:type="paragraph" w:customStyle="1" w:styleId="D028F69BCAD84347A3B83AC49D238CD7">
    <w:name w:val="D028F69BCAD84347A3B83AC49D238CD7"/>
    <w:rsid w:val="00771247"/>
  </w:style>
  <w:style w:type="paragraph" w:customStyle="1" w:styleId="AEE12E1F6CEB4B1989414B5A485020F1">
    <w:name w:val="AEE12E1F6CEB4B1989414B5A485020F1"/>
    <w:rsid w:val="00771247"/>
  </w:style>
  <w:style w:type="paragraph" w:customStyle="1" w:styleId="B65C6062B48F4DA2A2AB33C87FF3C4B1">
    <w:name w:val="B65C6062B48F4DA2A2AB33C87FF3C4B1"/>
    <w:rsid w:val="00023603"/>
  </w:style>
  <w:style w:type="paragraph" w:customStyle="1" w:styleId="1573B3C097E14303A5F3EBA4298F73BE">
    <w:name w:val="1573B3C097E14303A5F3EBA4298F73BE"/>
    <w:rsid w:val="00023603"/>
  </w:style>
  <w:style w:type="paragraph" w:customStyle="1" w:styleId="D02118FD2CAA41B4BDE1293200426799">
    <w:name w:val="D02118FD2CAA41B4BDE1293200426799"/>
    <w:rsid w:val="009F4531"/>
  </w:style>
  <w:style w:type="paragraph" w:customStyle="1" w:styleId="C263D07B22BB481D8ABA8BDA0F532206">
    <w:name w:val="C263D07B22BB481D8ABA8BDA0F53220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">
    <w:name w:val="690EDD36CF2C453D806D4B3B21112C8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">
    <w:name w:val="C263D07B22BB481D8ABA8BDA0F532206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">
    <w:name w:val="690EDD36CF2C453D806D4B3B21112C85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">
    <w:name w:val="C263D07B22BB481D8ABA8BDA0F532206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">
    <w:name w:val="690EDD36CF2C453D806D4B3B21112C85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">
    <w:name w:val="C263D07B22BB481D8ABA8BDA0F532206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3">
    <w:name w:val="690EDD36CF2C453D806D4B3B21112C85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">
    <w:name w:val="C263D07B22BB481D8ABA8BDA0F532206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4">
    <w:name w:val="690EDD36CF2C453D806D4B3B21112C85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5">
    <w:name w:val="C263D07B22BB481D8ABA8BDA0F532206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5">
    <w:name w:val="690EDD36CF2C453D806D4B3B21112C85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6">
    <w:name w:val="C263D07B22BB481D8ABA8BDA0F532206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6">
    <w:name w:val="690EDD36CF2C453D806D4B3B21112C85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7">
    <w:name w:val="C263D07B22BB481D8ABA8BDA0F532206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7">
    <w:name w:val="690EDD36CF2C453D806D4B3B21112C85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8">
    <w:name w:val="C263D07B22BB481D8ABA8BDA0F532206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8">
    <w:name w:val="690EDD36CF2C453D806D4B3B21112C85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9">
    <w:name w:val="C263D07B22BB481D8ABA8BDA0F532206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9">
    <w:name w:val="690EDD36CF2C453D806D4B3B21112C85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DC5506B87C24125B89A15C88FD07261">
    <w:name w:val="3DC5506B87C24125B89A15C88FD07261"/>
    <w:rsid w:val="009F4531"/>
  </w:style>
  <w:style w:type="paragraph" w:customStyle="1" w:styleId="C263D07B22BB481D8ABA8BDA0F53220610">
    <w:name w:val="C263D07B22BB481D8ABA8BDA0F5322061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9F453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ja-JP"/>
    </w:rPr>
  </w:style>
  <w:style w:type="paragraph" w:customStyle="1" w:styleId="690EDD36CF2C453D806D4B3B21112C8510">
    <w:name w:val="690EDD36CF2C453D806D4B3B21112C851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1">
    <w:name w:val="C263D07B22BB481D8ABA8BDA0F5322061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1">
    <w:name w:val="690EDD36CF2C453D806D4B3B21112C851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2">
    <w:name w:val="C263D07B22BB481D8ABA8BDA0F5322061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2">
    <w:name w:val="690EDD36CF2C453D806D4B3B21112C851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3">
    <w:name w:val="C263D07B22BB481D8ABA8BDA0F5322061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3">
    <w:name w:val="690EDD36CF2C453D806D4B3B21112C851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4">
    <w:name w:val="C263D07B22BB481D8ABA8BDA0F5322061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4">
    <w:name w:val="690EDD36CF2C453D806D4B3B21112C851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5">
    <w:name w:val="C263D07B22BB481D8ABA8BDA0F5322061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5">
    <w:name w:val="690EDD36CF2C453D806D4B3B21112C851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6">
    <w:name w:val="C263D07B22BB481D8ABA8BDA0F5322061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6">
    <w:name w:val="690EDD36CF2C453D806D4B3B21112C851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7">
    <w:name w:val="C263D07B22BB481D8ABA8BDA0F53220617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7">
    <w:name w:val="690EDD36CF2C453D806D4B3B21112C8517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3538AFE8E4400989BA03B3FBE77B86">
    <w:name w:val="203538AFE8E4400989BA03B3FBE77B86"/>
    <w:rsid w:val="009F4531"/>
  </w:style>
  <w:style w:type="paragraph" w:customStyle="1" w:styleId="C263D07B22BB481D8ABA8BDA0F53220618">
    <w:name w:val="C263D07B22BB481D8ABA8BDA0F53220618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8">
    <w:name w:val="690EDD36CF2C453D806D4B3B21112C8518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19">
    <w:name w:val="C263D07B22BB481D8ABA8BDA0F53220619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19">
    <w:name w:val="690EDD36CF2C453D806D4B3B21112C8519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0">
    <w:name w:val="C263D07B22BB481D8ABA8BDA0F53220620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0">
    <w:name w:val="690EDD36CF2C453D806D4B3B21112C8520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1">
    <w:name w:val="C263D07B22BB481D8ABA8BDA0F53220621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1">
    <w:name w:val="690EDD36CF2C453D806D4B3B21112C8521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2">
    <w:name w:val="C263D07B22BB481D8ABA8BDA0F53220622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2">
    <w:name w:val="690EDD36CF2C453D806D4B3B21112C8522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3">
    <w:name w:val="C263D07B22BB481D8ABA8BDA0F53220623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3">
    <w:name w:val="690EDD36CF2C453D806D4B3B21112C8523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4">
    <w:name w:val="C263D07B22BB481D8ABA8BDA0F53220624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4">
    <w:name w:val="690EDD36CF2C453D806D4B3B21112C8524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5">
    <w:name w:val="C263D07B22BB481D8ABA8BDA0F53220625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5">
    <w:name w:val="690EDD36CF2C453D806D4B3B21112C8525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6">
    <w:name w:val="C263D07B22BB481D8ABA8BDA0F53220626"/>
    <w:rsid w:val="009F4531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6">
    <w:name w:val="690EDD36CF2C453D806D4B3B21112C8526"/>
    <w:rsid w:val="009F4531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497847E763D4486FB95CF6C66F9EBD34">
    <w:name w:val="497847E763D4486FB95CF6C66F9EBD34"/>
    <w:rsid w:val="00FE11EB"/>
  </w:style>
  <w:style w:type="paragraph" w:customStyle="1" w:styleId="C263D07B22BB481D8ABA8BDA0F53220627">
    <w:name w:val="C263D07B22BB481D8ABA8BDA0F53220627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7">
    <w:name w:val="690EDD36CF2C453D806D4B3B21112C8527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28">
    <w:name w:val="C263D07B22BB481D8ABA8BDA0F53220628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8">
    <w:name w:val="690EDD36CF2C453D806D4B3B21112C8528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43B5A966B194B3EBDE880645A634365">
    <w:name w:val="643B5A966B194B3EBDE880645A634365"/>
    <w:rsid w:val="00FE11EB"/>
  </w:style>
  <w:style w:type="paragraph" w:customStyle="1" w:styleId="C263D07B22BB481D8ABA8BDA0F53220629">
    <w:name w:val="C263D07B22BB481D8ABA8BDA0F53220629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690EDD36CF2C453D806D4B3B21112C8529">
    <w:name w:val="690EDD36CF2C453D806D4B3B21112C8529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9ACE8CAD3234A7A9F417773E4C05D25">
    <w:name w:val="C9ACE8CAD3234A7A9F417773E4C05D25"/>
    <w:rsid w:val="00FE11EB"/>
  </w:style>
  <w:style w:type="paragraph" w:customStyle="1" w:styleId="2ADAD63C948B4A4D8B43064E6980B3F9">
    <w:name w:val="2ADAD63C948B4A4D8B43064E6980B3F9"/>
    <w:rsid w:val="00FE11EB"/>
  </w:style>
  <w:style w:type="paragraph" w:customStyle="1" w:styleId="1528C47081844604B264C9627F4437A5">
    <w:name w:val="1528C47081844604B264C9627F4437A5"/>
    <w:rsid w:val="00FE11EB"/>
  </w:style>
  <w:style w:type="paragraph" w:customStyle="1" w:styleId="7C7F10A6FC5A41FC84B6E277F6805CDD">
    <w:name w:val="7C7F10A6FC5A41FC84B6E277F6805CDD"/>
    <w:rsid w:val="00FE11EB"/>
  </w:style>
  <w:style w:type="paragraph" w:customStyle="1" w:styleId="44C6DFBEE8274224A07E108F872D5075">
    <w:name w:val="44C6DFBEE8274224A07E108F872D5075"/>
    <w:rsid w:val="00FE11EB"/>
  </w:style>
  <w:style w:type="paragraph" w:customStyle="1" w:styleId="C2A9D873A2CA49259B8A3460891AC0CC">
    <w:name w:val="C2A9D873A2CA49259B8A3460891AC0CC"/>
    <w:rsid w:val="00FE11EB"/>
  </w:style>
  <w:style w:type="paragraph" w:customStyle="1" w:styleId="C0715F878E854DFB9BEB80C53AE80EFA">
    <w:name w:val="C0715F878E854DFB9BEB80C53AE80EFA"/>
    <w:rsid w:val="00FE11EB"/>
  </w:style>
  <w:style w:type="paragraph" w:customStyle="1" w:styleId="3E2F374F1DC7450FB55721190CDE62CE">
    <w:name w:val="3E2F374F1DC7450FB55721190CDE62CE"/>
    <w:rsid w:val="00FE11EB"/>
  </w:style>
  <w:style w:type="paragraph" w:customStyle="1" w:styleId="7516B869CE1A4B49817AD27A4CD5193B">
    <w:name w:val="7516B869CE1A4B49817AD27A4CD5193B"/>
    <w:rsid w:val="00FE11EB"/>
  </w:style>
  <w:style w:type="paragraph" w:customStyle="1" w:styleId="96FEF51B81D3484988A50AF23BE0A154">
    <w:name w:val="96FEF51B81D3484988A50AF23BE0A154"/>
    <w:rsid w:val="00FE11EB"/>
  </w:style>
  <w:style w:type="paragraph" w:customStyle="1" w:styleId="3DFE32E6D8914E8AB19DBA84EA1B6D28">
    <w:name w:val="3DFE32E6D8914E8AB19DBA84EA1B6D28"/>
    <w:rsid w:val="00FE11EB"/>
  </w:style>
  <w:style w:type="paragraph" w:customStyle="1" w:styleId="E9D22EBCD8954C6CABA121A1528EDA9A">
    <w:name w:val="E9D22EBCD8954C6CABA121A1528EDA9A"/>
    <w:rsid w:val="00FE11EB"/>
  </w:style>
  <w:style w:type="paragraph" w:customStyle="1" w:styleId="875235B92A7B436BB44B02C1EE486593">
    <w:name w:val="875235B92A7B436BB44B02C1EE486593"/>
    <w:rsid w:val="00FE11EB"/>
  </w:style>
  <w:style w:type="paragraph" w:customStyle="1" w:styleId="CD6E92FF01AC4F918A62396AA4885C63">
    <w:name w:val="CD6E92FF01AC4F918A62396AA4885C63"/>
    <w:rsid w:val="00FE11EB"/>
  </w:style>
  <w:style w:type="paragraph" w:customStyle="1" w:styleId="C263D07B22BB481D8ABA8BDA0F53220630">
    <w:name w:val="C263D07B22BB481D8ABA8BDA0F53220630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character" w:styleId="a4">
    <w:name w:val="Hyperlink"/>
    <w:basedOn w:val="a0"/>
    <w:uiPriority w:val="99"/>
    <w:unhideWhenUsed/>
    <w:rsid w:val="00704C62"/>
    <w:rPr>
      <w:color w:val="0000FF" w:themeColor="hyperlink"/>
      <w:u w:val="single"/>
    </w:rPr>
  </w:style>
  <w:style w:type="paragraph" w:customStyle="1" w:styleId="0C7EC1F23D4C475D82187C700643D105">
    <w:name w:val="0C7EC1F23D4C475D82187C700643D105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9688D733E1483684348A596FCBA411">
    <w:name w:val="5E9688D733E1483684348A596FCBA41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D6E92FF01AC4F918A62396AA4885C631">
    <w:name w:val="CD6E92FF01AC4F918A62396AA4885C63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17F814A16944DCBAD0C014990D6E0B">
    <w:name w:val="6817F814A16944DCBAD0C014990D6E0B"/>
    <w:rsid w:val="00FE11EB"/>
  </w:style>
  <w:style w:type="paragraph" w:customStyle="1" w:styleId="421F651F63D54427A2DFE4174326E465">
    <w:name w:val="421F651F63D54427A2DFE4174326E465"/>
    <w:rsid w:val="00FE11EB"/>
  </w:style>
  <w:style w:type="paragraph" w:customStyle="1" w:styleId="8B80496FA1B04E85BA5D602EB80366AF">
    <w:name w:val="8B80496FA1B04E85BA5D602EB80366AF"/>
    <w:rsid w:val="00FE11EB"/>
  </w:style>
  <w:style w:type="paragraph" w:customStyle="1" w:styleId="B55CC04E97E54B11801FE53E4D405C4B">
    <w:name w:val="B55CC04E97E54B11801FE53E4D405C4B"/>
    <w:rsid w:val="00FE11EB"/>
  </w:style>
  <w:style w:type="paragraph" w:customStyle="1" w:styleId="E406EABBFE89467587FAD0B28EA2B78D">
    <w:name w:val="E406EABBFE89467587FAD0B28EA2B78D"/>
    <w:rsid w:val="00FE11EB"/>
  </w:style>
  <w:style w:type="paragraph" w:customStyle="1" w:styleId="147E6795B2C54886A1B1D3A98533BF4B">
    <w:name w:val="147E6795B2C54886A1B1D3A98533BF4B"/>
    <w:rsid w:val="00FE11EB"/>
  </w:style>
  <w:style w:type="paragraph" w:customStyle="1" w:styleId="C41A6437E95D4761A9F82C9A5A38B82E">
    <w:name w:val="C41A6437E95D4761A9F82C9A5A38B82E"/>
    <w:rsid w:val="00FE11EB"/>
  </w:style>
  <w:style w:type="paragraph" w:customStyle="1" w:styleId="96656D32C4A3484EB141647500095E96">
    <w:name w:val="96656D32C4A3484EB141647500095E96"/>
    <w:rsid w:val="00FE11EB"/>
  </w:style>
  <w:style w:type="paragraph" w:customStyle="1" w:styleId="9FF9AC76BF92477B96DC1A8D3D69F217">
    <w:name w:val="9FF9AC76BF92477B96DC1A8D3D69F217"/>
    <w:rsid w:val="00FE11EB"/>
  </w:style>
  <w:style w:type="paragraph" w:customStyle="1" w:styleId="0A631095552943789A42E8D06F46BCCD">
    <w:name w:val="0A631095552943789A42E8D06F46BCCD"/>
    <w:rsid w:val="00FE11EB"/>
  </w:style>
  <w:style w:type="paragraph" w:customStyle="1" w:styleId="C263D07B22BB481D8ABA8BDA0F53220631">
    <w:name w:val="C263D07B22BB481D8ABA8BDA0F53220631"/>
    <w:rsid w:val="00FE11EB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">
    <w:name w:val="0C7EC1F23D4C475D82187C700643D105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">
    <w:name w:val="C41A6437E95D4761A9F82C9A5A38B82E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B80496FA1B04E85BA5D602EB80366AF1">
    <w:name w:val="8B80496FA1B04E85BA5D602EB80366AF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55CC04E97E54B11801FE53E4D405C4B1">
    <w:name w:val="B55CC04E97E54B11801FE53E4D405C4B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406EABBFE89467587FAD0B28EA2B78D1">
    <w:name w:val="E406EABBFE89467587FAD0B28EA2B78D1"/>
    <w:rsid w:val="00FE11EB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2">
    <w:name w:val="C263D07B22BB481D8ABA8BDA0F53220632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2">
    <w:name w:val="0C7EC1F23D4C475D82187C700643D105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">
    <w:name w:val="5E2AD9D8528948E2856C963F4279C68B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2">
    <w:name w:val="C41A6437E95D4761A9F82C9A5A38B8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">
    <w:name w:val="F3703937DD654030B4D69AFD2AD4092E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">
    <w:name w:val="AA28D48034D04591B073F258A51F726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">
    <w:name w:val="E267FBC5AA224507958B63396CAFA979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3">
    <w:name w:val="C263D07B22BB481D8ABA8BDA0F53220633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3">
    <w:name w:val="0C7EC1F23D4C475D82187C700643D105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1">
    <w:name w:val="5E2AD9D8528948E2856C963F4279C68B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3">
    <w:name w:val="C41A6437E95D4761A9F82C9A5A38B8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">
    <w:name w:val="2004D1F9DD2343ED83D587357D08BA1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1">
    <w:name w:val="F3703937DD654030B4D69AFD2AD4092E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1">
    <w:name w:val="AA28D48034D04591B073F258A51F7262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1">
    <w:name w:val="E267FBC5AA224507958B63396CAFA979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4">
    <w:name w:val="C263D07B22BB481D8ABA8BDA0F53220634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4">
    <w:name w:val="0C7EC1F23D4C475D82187C700643D105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2">
    <w:name w:val="5E2AD9D8528948E2856C963F4279C68B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4">
    <w:name w:val="C41A6437E95D4761A9F82C9A5A38B8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1">
    <w:name w:val="2004D1F9DD2343ED83D587357D08BA131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2">
    <w:name w:val="F3703937DD654030B4D69AFD2AD4092E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2">
    <w:name w:val="AA28D48034D04591B073F258A51F7262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2">
    <w:name w:val="E267FBC5AA224507958B63396CAFA979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5">
    <w:name w:val="C263D07B22BB481D8ABA8BDA0F53220635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5">
    <w:name w:val="0C7EC1F23D4C475D82187C700643D105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3">
    <w:name w:val="5E2AD9D8528948E2856C963F4279C68B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5">
    <w:name w:val="C41A6437E95D4761A9F82C9A5A38B8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2">
    <w:name w:val="2004D1F9DD2343ED83D587357D08BA132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3">
    <w:name w:val="F3703937DD654030B4D69AFD2AD4092E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3">
    <w:name w:val="AA28D48034D04591B073F258A51F7262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3">
    <w:name w:val="E267FBC5AA224507958B63396CAFA979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6">
    <w:name w:val="C263D07B22BB481D8ABA8BDA0F53220636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6">
    <w:name w:val="0C7EC1F23D4C475D82187C700643D105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E2AD9D8528948E2856C963F4279C68B4">
    <w:name w:val="5E2AD9D8528948E2856C963F4279C68B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6">
    <w:name w:val="C41A6437E95D4761A9F82C9A5A38B82E6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3">
    <w:name w:val="2004D1F9DD2343ED83D587357D08BA133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4">
    <w:name w:val="F3703937DD654030B4D69AFD2AD4092E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4">
    <w:name w:val="AA28D48034D04591B073F258A51F7262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4">
    <w:name w:val="E267FBC5AA224507958B63396CAFA979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7">
    <w:name w:val="C263D07B22BB481D8ABA8BDA0F53220637"/>
    <w:rsid w:val="00051C19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7">
    <w:name w:val="0C7EC1F23D4C475D82187C700643D105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7">
    <w:name w:val="C41A6437E95D4761A9F82C9A5A38B82E7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2004D1F9DD2343ED83D587357D08BA134">
    <w:name w:val="2004D1F9DD2343ED83D587357D08BA134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3703937DD654030B4D69AFD2AD4092E5">
    <w:name w:val="F3703937DD654030B4D69AFD2AD4092E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AA28D48034D04591B073F258A51F72625">
    <w:name w:val="AA28D48034D04591B073F258A51F7262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267FBC5AA224507958B63396CAFA9795">
    <w:name w:val="E267FBC5AA224507958B63396CAFA9795"/>
    <w:rsid w:val="00051C19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8">
    <w:name w:val="C263D07B22BB481D8ABA8BDA0F53220638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8">
    <w:name w:val="0C7EC1F23D4C475D82187C700643D105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8">
    <w:name w:val="C41A6437E95D4761A9F82C9A5A38B82E8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">
    <w:name w:val="3A3F59DE35594C5EBE177EA2C44B22D5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">
    <w:name w:val="DCDC890F908243F0ADEC2D7017C2C2BF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">
    <w:name w:val="5D4CE381FB4E49408BF04F1F160897D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">
    <w:name w:val="865FBFF926674957A95C19171FDC9C0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39">
    <w:name w:val="C263D07B22BB481D8ABA8BDA0F53220639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9">
    <w:name w:val="0C7EC1F23D4C475D82187C700643D105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9">
    <w:name w:val="C41A6437E95D4761A9F82C9A5A38B82E9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1">
    <w:name w:val="3A3F59DE35594C5EBE177EA2C44B22D5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1">
    <w:name w:val="DCDC890F908243F0ADEC2D7017C2C2BF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1">
    <w:name w:val="5D4CE381FB4E49408BF04F1F160897D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1">
    <w:name w:val="865FBFF926674957A95C19171FDC9C03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0">
    <w:name w:val="C263D07B22BB481D8ABA8BDA0F53220640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0">
    <w:name w:val="0C7EC1F23D4C475D82187C700643D105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0">
    <w:name w:val="C41A6437E95D4761A9F82C9A5A38B82E10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2">
    <w:name w:val="3A3F59DE35594C5EBE177EA2C44B22D5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2">
    <w:name w:val="DCDC890F908243F0ADEC2D7017C2C2BF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2">
    <w:name w:val="5D4CE381FB4E49408BF04F1F160897D1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2">
    <w:name w:val="865FBFF926674957A95C19171FDC9C032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1091CBC4CCF14C1DB014EBCF2837E82B">
    <w:name w:val="1091CBC4CCF14C1DB014EBCF2837E82B"/>
    <w:rsid w:val="00890A12"/>
  </w:style>
  <w:style w:type="paragraph" w:customStyle="1" w:styleId="D41F355703CE4DB2AC853D4101759C02">
    <w:name w:val="D41F355703CE4DB2AC853D4101759C02"/>
    <w:rsid w:val="00890A12"/>
  </w:style>
  <w:style w:type="paragraph" w:customStyle="1" w:styleId="6485E3983B2E43709B6C602F8DE2062C">
    <w:name w:val="6485E3983B2E43709B6C602F8DE2062C"/>
    <w:rsid w:val="00890A12"/>
  </w:style>
  <w:style w:type="paragraph" w:customStyle="1" w:styleId="C0F44B903A3B490E87D3D09F3496A197">
    <w:name w:val="C0F44B903A3B490E87D3D09F3496A197"/>
    <w:rsid w:val="00890A12"/>
  </w:style>
  <w:style w:type="paragraph" w:customStyle="1" w:styleId="14696953A16048249BF21DBCD745D751">
    <w:name w:val="14696953A16048249BF21DBCD745D751"/>
    <w:rsid w:val="00890A12"/>
  </w:style>
  <w:style w:type="paragraph" w:customStyle="1" w:styleId="C263D07B22BB481D8ABA8BDA0F53220641">
    <w:name w:val="C263D07B22BB481D8ABA8BDA0F53220641"/>
    <w:rsid w:val="00890A1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0C7EC1F23D4C475D82187C700643D10511">
    <w:name w:val="0C7EC1F23D4C475D82187C700643D105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1">
    <w:name w:val="C41A6437E95D4761A9F82C9A5A38B82E11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3A3F59DE35594C5EBE177EA2C44B22D53">
    <w:name w:val="3A3F59DE35594C5EBE177EA2C44B22D5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DCDC890F908243F0ADEC2D7017C2C2BF3">
    <w:name w:val="DCDC890F908243F0ADEC2D7017C2C2BF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5D4CE381FB4E49408BF04F1F160897D13">
    <w:name w:val="5D4CE381FB4E49408BF04F1F160897D1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65FBFF926674957A95C19171FDC9C033">
    <w:name w:val="865FBFF926674957A95C19171FDC9C033"/>
    <w:rsid w:val="00890A1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2">
    <w:name w:val="C263D07B22BB481D8ABA8BDA0F53220642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C44D885A25BC4E2C864D0EC24C355CD0">
    <w:name w:val="C44D885A25BC4E2C864D0EC24C355CD0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2">
    <w:name w:val="0C7EC1F23D4C475D82187C700643D105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">
    <w:name w:val="EDFE0634A4E54F42AF0B39978998B04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2">
    <w:name w:val="C41A6437E95D4761A9F82C9A5A38B82E1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">
    <w:name w:val="8D47CAE8C70E409E8F991892EC9999D2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">
    <w:name w:val="6C146AE0E4E445C9B1F84E0E15F8DBD5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">
    <w:name w:val="721D7F2AAAF24D45828ACB408204494E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">
    <w:name w:val="68715B8FBD8240C7A20DE7AC46F1FEDD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3">
    <w:name w:val="C263D07B22BB481D8ABA8BDA0F53220643"/>
    <w:rsid w:val="002704CF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40"/>
      <w:szCs w:val="40"/>
      <w:lang w:eastAsia="ja-JP"/>
    </w:rPr>
  </w:style>
  <w:style w:type="paragraph" w:customStyle="1" w:styleId="C44D885A25BC4E2C864D0EC24C355CD01">
    <w:name w:val="C44D885A25BC4E2C864D0EC24C355CD0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3">
    <w:name w:val="0C7EC1F23D4C475D82187C700643D105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1">
    <w:name w:val="EDFE0634A4E54F42AF0B39978998B043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3">
    <w:name w:val="C41A6437E95D4761A9F82C9A5A38B82E13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D47CAE8C70E409E8F991892EC9999D21">
    <w:name w:val="8D47CAE8C70E409E8F991892EC9999D2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C146AE0E4E445C9B1F84E0E15F8DBD51">
    <w:name w:val="6C146AE0E4E445C9B1F84E0E15F8DBD5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721D7F2AAAF24D45828ACB408204494E1">
    <w:name w:val="721D7F2AAAF24D45828ACB408204494E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68715B8FBD8240C7A20DE7AC46F1FEDD1">
    <w:name w:val="68715B8FBD8240C7A20DE7AC46F1FEDD1"/>
    <w:rsid w:val="002704CF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4">
    <w:name w:val="C263D07B22BB481D8ABA8BDA0F53220644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">
    <w:name w:val="ECB2B1B465A543E2A63370F4E28DC2C0"/>
    <w:rsid w:val="00704C62"/>
    <w:pPr>
      <w:numPr>
        <w:numId w:val="1"/>
      </w:numPr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">
    <w:name w:val="1CA4F8C3DEB049F18717903D1981E24F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1">
    <w:name w:val="D41F355703CE4DB2AC853D4101759C02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1">
    <w:name w:val="C0F44B903A3B490E87D3D09F3496A197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2">
    <w:name w:val="C44D885A25BC4E2C864D0EC24C355CD0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4">
    <w:name w:val="0C7EC1F23D4C475D82187C700643D105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2">
    <w:name w:val="EDFE0634A4E54F42AF0B39978998B04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4">
    <w:name w:val="C41A6437E95D4761A9F82C9A5A38B82E1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">
    <w:name w:val="845690DF388345E9817A7005DED4DF9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">
    <w:name w:val="F23636DB41334A0D8506DC4F0FFCDC47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">
    <w:name w:val="FAB68541C83349A49C0EE81BDE91E2F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">
    <w:name w:val="B716E9BFF5444978958B687917BEA239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5">
    <w:name w:val="C263D07B22BB481D8ABA8BDA0F53220645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1">
    <w:name w:val="ECB2B1B465A543E2A63370F4E28DC2C0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1">
    <w:name w:val="1CA4F8C3DEB049F18717903D1981E24F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2">
    <w:name w:val="D41F355703CE4DB2AC853D4101759C02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2">
    <w:name w:val="C0F44B903A3B490E87D3D09F3496A197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3">
    <w:name w:val="C44D885A25BC4E2C864D0EC24C355CD0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5">
    <w:name w:val="0C7EC1F23D4C475D82187C700643D105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3">
    <w:name w:val="EDFE0634A4E54F42AF0B39978998B0433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5">
    <w:name w:val="C41A6437E95D4761A9F82C9A5A38B82E15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1">
    <w:name w:val="845690DF388345E9817A7005DED4DF9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1">
    <w:name w:val="F23636DB41334A0D8506DC4F0FFCDC47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1">
    <w:name w:val="FAB68541C83349A49C0EE81BDE91E2F3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1">
    <w:name w:val="B716E9BFF5444978958B687917BEA2391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263D07B22BB481D8ABA8BDA0F53220646">
    <w:name w:val="C263D07B22BB481D8ABA8BDA0F53220646"/>
    <w:rsid w:val="00704C62"/>
    <w:pPr>
      <w:keepNext/>
      <w:keepLines/>
      <w:spacing w:before="360"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65F91" w:themeColor="accent1" w:themeShade="BF"/>
      <w:sz w:val="52"/>
      <w:szCs w:val="40"/>
      <w:lang w:eastAsia="ja-JP"/>
    </w:rPr>
  </w:style>
  <w:style w:type="paragraph" w:customStyle="1" w:styleId="ECB2B1B465A543E2A63370F4E28DC2C02">
    <w:name w:val="ECB2B1B465A543E2A63370F4E28DC2C0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1CA4F8C3DEB049F18717903D1981E24F2">
    <w:name w:val="1CA4F8C3DEB049F18717903D1981E24F2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D41F355703CE4DB2AC853D4101759C023">
    <w:name w:val="D41F355703CE4DB2AC853D4101759C02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6485E3983B2E43709B6C602F8DE2062C1">
    <w:name w:val="6485E3983B2E43709B6C602F8DE2062C1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0F44B903A3B490E87D3D09F3496A1973">
    <w:name w:val="C0F44B903A3B490E87D3D09F3496A1973"/>
    <w:rsid w:val="00704C62"/>
    <w:pPr>
      <w:tabs>
        <w:tab w:val="num" w:pos="720"/>
      </w:tabs>
      <w:spacing w:after="60" w:line="360" w:lineRule="auto"/>
      <w:ind w:left="432" w:hanging="288"/>
      <w:jc w:val="both"/>
    </w:pPr>
    <w:rPr>
      <w:sz w:val="21"/>
      <w:szCs w:val="21"/>
      <w:lang w:eastAsia="ja-JP"/>
    </w:rPr>
  </w:style>
  <w:style w:type="paragraph" w:customStyle="1" w:styleId="C44D885A25BC4E2C864D0EC24C355CD04">
    <w:name w:val="C44D885A25BC4E2C864D0EC24C355CD0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0C7EC1F23D4C475D82187C700643D10516">
    <w:name w:val="0C7EC1F23D4C475D82187C700643D105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DFE0634A4E54F42AF0B39978998B0434">
    <w:name w:val="EDFE0634A4E54F42AF0B39978998B0434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C41A6437E95D4761A9F82C9A5A38B82E16">
    <w:name w:val="C41A6437E95D4761A9F82C9A5A38B82E16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845690DF388345E9817A7005DED4DF972">
    <w:name w:val="845690DF388345E9817A7005DED4DF9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23636DB41334A0D8506DC4F0FFCDC472">
    <w:name w:val="F23636DB41334A0D8506DC4F0FFCDC47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FAB68541C83349A49C0EE81BDE91E2F32">
    <w:name w:val="FAB68541C83349A49C0EE81BDE91E2F3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B716E9BFF5444978958B687917BEA2392">
    <w:name w:val="B716E9BFF5444978958B687917BEA2392"/>
    <w:rsid w:val="00704C62"/>
    <w:pPr>
      <w:spacing w:after="0" w:line="360" w:lineRule="auto"/>
      <w:jc w:val="both"/>
    </w:pPr>
    <w:rPr>
      <w:sz w:val="21"/>
      <w:szCs w:val="21"/>
      <w:lang w:eastAsia="ja-JP"/>
    </w:rPr>
  </w:style>
  <w:style w:type="paragraph" w:customStyle="1" w:styleId="E65BED2003DF4F93900A925D0A7BEA54">
    <w:name w:val="E65BED2003DF4F93900A925D0A7BEA54"/>
    <w:rsid w:val="00025C87"/>
    <w:pPr>
      <w:spacing w:after="200" w:line="276" w:lineRule="auto"/>
    </w:pPr>
  </w:style>
  <w:style w:type="paragraph" w:customStyle="1" w:styleId="C012F555944A423F8C0E9090A8E3C416">
    <w:name w:val="C012F555944A423F8C0E9090A8E3C416"/>
    <w:rsid w:val="00025C8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Легкий дым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Легкий дым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83C995-6535-4E52-A7A9-197F4A3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Предложение услуг.dotx</Template>
  <TotalTime>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s.bystrova</dc:creator>
  <cp:lastModifiedBy>HOME</cp:lastModifiedBy>
  <cp:revision>2</cp:revision>
  <dcterms:created xsi:type="dcterms:W3CDTF">2020-06-09T14:00:00Z</dcterms:created>
  <dcterms:modified xsi:type="dcterms:W3CDTF">2020-06-09T14:00:00Z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